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699" w:rsidRDefault="00EF542F">
      <w:pPr>
        <w:spacing w:before="3360" w:after="240"/>
        <w:jc w:val="right"/>
        <w:rPr>
          <w:b/>
          <w:bCs/>
          <w:sz w:val="44"/>
        </w:rPr>
      </w:pPr>
      <w:r>
        <w:rPr>
          <w:b/>
          <w:bCs/>
          <w:sz w:val="44"/>
        </w:rPr>
        <w:t>Тренировочное</w:t>
      </w:r>
      <w:r w:rsidR="009A1699">
        <w:rPr>
          <w:b/>
          <w:bCs/>
          <w:sz w:val="44"/>
        </w:rPr>
        <w:t xml:space="preserve"> задание</w:t>
      </w:r>
    </w:p>
    <w:p w:rsidR="00C9230B" w:rsidRPr="00B213A9" w:rsidRDefault="00B213A9">
      <w:pPr>
        <w:spacing w:before="3360" w:after="240"/>
        <w:jc w:val="right"/>
        <w:rPr>
          <w:b/>
          <w:bCs/>
          <w:sz w:val="44"/>
        </w:rPr>
      </w:pPr>
      <w:r>
        <w:rPr>
          <w:b/>
          <w:bCs/>
          <w:sz w:val="44"/>
        </w:rPr>
        <w:t>Управление задачами (минимальная версия)</w:t>
      </w:r>
    </w:p>
    <w:p w:rsidR="00C9230B" w:rsidRPr="009E5457" w:rsidRDefault="00B213A9">
      <w:pPr>
        <w:jc w:val="right"/>
        <w:rPr>
          <w:sz w:val="36"/>
        </w:rPr>
      </w:pPr>
      <w:r>
        <w:rPr>
          <w:sz w:val="36"/>
        </w:rPr>
        <w:t>Описание</w:t>
      </w:r>
      <w:r w:rsidRPr="009E5457">
        <w:rPr>
          <w:sz w:val="36"/>
        </w:rPr>
        <w:t xml:space="preserve"> </w:t>
      </w:r>
      <w:r>
        <w:rPr>
          <w:sz w:val="36"/>
        </w:rPr>
        <w:t>задачи</w:t>
      </w:r>
    </w:p>
    <w:p w:rsidR="00C9230B" w:rsidRPr="008869DE" w:rsidRDefault="000B0246" w:rsidP="000B0246">
      <w:pPr>
        <w:rPr>
          <w:sz w:val="24"/>
        </w:rPr>
      </w:pPr>
      <w:r>
        <w:rPr>
          <w:sz w:val="36"/>
        </w:rPr>
        <w:br w:type="page"/>
      </w:r>
      <w:r w:rsidR="00F80F9A" w:rsidRPr="008869DE">
        <w:rPr>
          <w:sz w:val="24"/>
        </w:rPr>
        <w:lastRenderedPageBreak/>
        <w:t>Содержание</w:t>
      </w:r>
    </w:p>
    <w:bookmarkStart w:id="0" w:name="_Ref516744967"/>
    <w:bookmarkStart w:id="1" w:name="_Toc524951608"/>
    <w:p w:rsidR="008869DE" w:rsidRPr="008869DE" w:rsidRDefault="00D63AE6">
      <w:pPr>
        <w:pStyle w:val="10"/>
        <w:tabs>
          <w:tab w:val="right" w:leader="dot" w:pos="9344"/>
        </w:tabs>
        <w:rPr>
          <w:rFonts w:ascii="Calibri" w:hAnsi="Calibri"/>
          <w:b w:val="0"/>
          <w:caps w:val="0"/>
          <w:noProof/>
          <w:sz w:val="22"/>
          <w:szCs w:val="22"/>
          <w:lang w:val="ru-RU"/>
        </w:rPr>
      </w:pPr>
      <w:r>
        <w:fldChar w:fldCharType="begin"/>
      </w:r>
      <w:r w:rsidRPr="00D63AE6">
        <w:rPr>
          <w:lang w:val="ru-RU"/>
        </w:rPr>
        <w:instrText xml:space="preserve"> </w:instrText>
      </w:r>
      <w:r>
        <w:instrText>TOC</w:instrText>
      </w:r>
      <w:r w:rsidRPr="00D63AE6">
        <w:rPr>
          <w:lang w:val="ru-RU"/>
        </w:rPr>
        <w:instrText xml:space="preserve"> \</w:instrText>
      </w:r>
      <w:r>
        <w:instrText>o</w:instrText>
      </w:r>
      <w:r w:rsidRPr="00D63AE6">
        <w:rPr>
          <w:lang w:val="ru-RU"/>
        </w:rPr>
        <w:instrText xml:space="preserve"> "1-3" \</w:instrText>
      </w:r>
      <w:r>
        <w:instrText>h</w:instrText>
      </w:r>
      <w:r w:rsidRPr="00D63AE6">
        <w:rPr>
          <w:lang w:val="ru-RU"/>
        </w:rPr>
        <w:instrText xml:space="preserve"> \</w:instrText>
      </w:r>
      <w:r>
        <w:instrText>z</w:instrText>
      </w:r>
      <w:r w:rsidRPr="00D63AE6">
        <w:rPr>
          <w:lang w:val="ru-RU"/>
        </w:rPr>
        <w:instrText xml:space="preserve"> \</w:instrText>
      </w:r>
      <w:r>
        <w:instrText>u</w:instrText>
      </w:r>
      <w:r w:rsidRPr="00D63AE6">
        <w:rPr>
          <w:lang w:val="ru-RU"/>
        </w:rPr>
        <w:instrText xml:space="preserve"> </w:instrText>
      </w:r>
      <w:r>
        <w:fldChar w:fldCharType="separate"/>
      </w:r>
      <w:hyperlink w:anchor="_Toc28287939" w:history="1">
        <w:r w:rsidR="008869DE" w:rsidRPr="00F8065A">
          <w:rPr>
            <w:rStyle w:val="a6"/>
            <w:noProof/>
            <w:lang w:val="ru-RU"/>
          </w:rPr>
          <w:t>Требования к приложению</w:t>
        </w:r>
        <w:r w:rsidR="008869DE">
          <w:rPr>
            <w:noProof/>
            <w:webHidden/>
          </w:rPr>
          <w:tab/>
        </w:r>
        <w:r w:rsidR="008869DE">
          <w:rPr>
            <w:noProof/>
            <w:webHidden/>
          </w:rPr>
          <w:fldChar w:fldCharType="begin"/>
        </w:r>
        <w:r w:rsidR="008869DE">
          <w:rPr>
            <w:noProof/>
            <w:webHidden/>
          </w:rPr>
          <w:instrText xml:space="preserve"> PAGEREF _Toc28287939 \h </w:instrText>
        </w:r>
        <w:r w:rsidR="008869DE">
          <w:rPr>
            <w:noProof/>
            <w:webHidden/>
          </w:rPr>
        </w:r>
        <w:r w:rsidR="008869DE">
          <w:rPr>
            <w:noProof/>
            <w:webHidden/>
          </w:rPr>
          <w:fldChar w:fldCharType="separate"/>
        </w:r>
        <w:r w:rsidR="008869DE">
          <w:rPr>
            <w:noProof/>
            <w:webHidden/>
          </w:rPr>
          <w:t>3</w:t>
        </w:r>
        <w:r w:rsidR="008869DE">
          <w:rPr>
            <w:noProof/>
            <w:webHidden/>
          </w:rPr>
          <w:fldChar w:fldCharType="end"/>
        </w:r>
      </w:hyperlink>
    </w:p>
    <w:p w:rsidR="008869DE" w:rsidRPr="008869DE" w:rsidRDefault="00F67BFA">
      <w:pPr>
        <w:pStyle w:val="20"/>
        <w:tabs>
          <w:tab w:val="right" w:leader="dot" w:pos="9344"/>
        </w:tabs>
        <w:rPr>
          <w:rFonts w:ascii="Calibri" w:hAnsi="Calibri"/>
          <w:noProof/>
          <w:sz w:val="22"/>
          <w:szCs w:val="22"/>
        </w:rPr>
      </w:pPr>
      <w:hyperlink w:anchor="_Toc28287940" w:history="1">
        <w:r w:rsidR="008869DE" w:rsidRPr="00F8065A">
          <w:rPr>
            <w:rStyle w:val="a6"/>
            <w:noProof/>
          </w:rPr>
          <w:t>Общее описание процесса</w:t>
        </w:r>
        <w:r w:rsidR="008869DE">
          <w:rPr>
            <w:noProof/>
            <w:webHidden/>
          </w:rPr>
          <w:tab/>
        </w:r>
        <w:r w:rsidR="008869DE">
          <w:rPr>
            <w:noProof/>
            <w:webHidden/>
          </w:rPr>
          <w:fldChar w:fldCharType="begin"/>
        </w:r>
        <w:r w:rsidR="008869DE">
          <w:rPr>
            <w:noProof/>
            <w:webHidden/>
          </w:rPr>
          <w:instrText xml:space="preserve"> PAGEREF _Toc28287940 \h </w:instrText>
        </w:r>
        <w:r w:rsidR="008869DE">
          <w:rPr>
            <w:noProof/>
            <w:webHidden/>
          </w:rPr>
        </w:r>
        <w:r w:rsidR="008869DE">
          <w:rPr>
            <w:noProof/>
            <w:webHidden/>
          </w:rPr>
          <w:fldChar w:fldCharType="separate"/>
        </w:r>
        <w:r w:rsidR="008869DE">
          <w:rPr>
            <w:noProof/>
            <w:webHidden/>
          </w:rPr>
          <w:t>3</w:t>
        </w:r>
        <w:r w:rsidR="008869DE">
          <w:rPr>
            <w:noProof/>
            <w:webHidden/>
          </w:rPr>
          <w:fldChar w:fldCharType="end"/>
        </w:r>
      </w:hyperlink>
    </w:p>
    <w:p w:rsidR="008869DE" w:rsidRPr="008869DE" w:rsidRDefault="00F67BFA">
      <w:pPr>
        <w:pStyle w:val="20"/>
        <w:tabs>
          <w:tab w:val="right" w:leader="dot" w:pos="9344"/>
        </w:tabs>
        <w:rPr>
          <w:rFonts w:ascii="Calibri" w:hAnsi="Calibri"/>
          <w:noProof/>
          <w:sz w:val="22"/>
          <w:szCs w:val="22"/>
        </w:rPr>
      </w:pPr>
      <w:hyperlink w:anchor="_Toc28287941" w:history="1">
        <w:r w:rsidR="008869DE" w:rsidRPr="00F8065A">
          <w:rPr>
            <w:rStyle w:val="a6"/>
            <w:noProof/>
          </w:rPr>
          <w:t>Функциональные требования</w:t>
        </w:r>
        <w:r w:rsidR="008869DE">
          <w:rPr>
            <w:noProof/>
            <w:webHidden/>
          </w:rPr>
          <w:tab/>
        </w:r>
        <w:r w:rsidR="008869DE">
          <w:rPr>
            <w:noProof/>
            <w:webHidden/>
          </w:rPr>
          <w:fldChar w:fldCharType="begin"/>
        </w:r>
        <w:r w:rsidR="008869DE">
          <w:rPr>
            <w:noProof/>
            <w:webHidden/>
          </w:rPr>
          <w:instrText xml:space="preserve"> PAGEREF _Toc28287941 \h </w:instrText>
        </w:r>
        <w:r w:rsidR="008869DE">
          <w:rPr>
            <w:noProof/>
            <w:webHidden/>
          </w:rPr>
        </w:r>
        <w:r w:rsidR="008869DE">
          <w:rPr>
            <w:noProof/>
            <w:webHidden/>
          </w:rPr>
          <w:fldChar w:fldCharType="separate"/>
        </w:r>
        <w:r w:rsidR="008869DE">
          <w:rPr>
            <w:noProof/>
            <w:webHidden/>
          </w:rPr>
          <w:t>3</w:t>
        </w:r>
        <w:r w:rsidR="008869DE">
          <w:rPr>
            <w:noProof/>
            <w:webHidden/>
          </w:rPr>
          <w:fldChar w:fldCharType="end"/>
        </w:r>
      </w:hyperlink>
    </w:p>
    <w:p w:rsidR="008869DE" w:rsidRPr="008869DE" w:rsidRDefault="00F67BFA">
      <w:pPr>
        <w:pStyle w:val="20"/>
        <w:tabs>
          <w:tab w:val="right" w:leader="dot" w:pos="9344"/>
        </w:tabs>
        <w:rPr>
          <w:rFonts w:ascii="Calibri" w:hAnsi="Calibri"/>
          <w:noProof/>
          <w:sz w:val="22"/>
          <w:szCs w:val="22"/>
        </w:rPr>
      </w:pPr>
      <w:hyperlink w:anchor="_Toc28287942" w:history="1">
        <w:r w:rsidR="008869DE" w:rsidRPr="00F8065A">
          <w:rPr>
            <w:rStyle w:val="a6"/>
            <w:noProof/>
          </w:rPr>
          <w:t>Требования к интерфейсу пользователя</w:t>
        </w:r>
        <w:r w:rsidR="008869DE">
          <w:rPr>
            <w:noProof/>
            <w:webHidden/>
          </w:rPr>
          <w:tab/>
        </w:r>
        <w:r w:rsidR="008869DE">
          <w:rPr>
            <w:noProof/>
            <w:webHidden/>
          </w:rPr>
          <w:fldChar w:fldCharType="begin"/>
        </w:r>
        <w:r w:rsidR="008869DE">
          <w:rPr>
            <w:noProof/>
            <w:webHidden/>
          </w:rPr>
          <w:instrText xml:space="preserve"> PAGEREF _Toc28287942 \h </w:instrText>
        </w:r>
        <w:r w:rsidR="008869DE">
          <w:rPr>
            <w:noProof/>
            <w:webHidden/>
          </w:rPr>
        </w:r>
        <w:r w:rsidR="008869DE">
          <w:rPr>
            <w:noProof/>
            <w:webHidden/>
          </w:rPr>
          <w:fldChar w:fldCharType="separate"/>
        </w:r>
        <w:r w:rsidR="008869DE">
          <w:rPr>
            <w:noProof/>
            <w:webHidden/>
          </w:rPr>
          <w:t>4</w:t>
        </w:r>
        <w:r w:rsidR="008869DE">
          <w:rPr>
            <w:noProof/>
            <w:webHidden/>
          </w:rPr>
          <w:fldChar w:fldCharType="end"/>
        </w:r>
      </w:hyperlink>
    </w:p>
    <w:p w:rsidR="008869DE" w:rsidRPr="008869DE" w:rsidRDefault="00F67BFA">
      <w:pPr>
        <w:pStyle w:val="10"/>
        <w:tabs>
          <w:tab w:val="right" w:leader="dot" w:pos="9344"/>
        </w:tabs>
        <w:rPr>
          <w:rFonts w:ascii="Calibri" w:hAnsi="Calibri"/>
          <w:b w:val="0"/>
          <w:caps w:val="0"/>
          <w:noProof/>
          <w:sz w:val="22"/>
          <w:szCs w:val="22"/>
          <w:lang w:val="ru-RU"/>
        </w:rPr>
      </w:pPr>
      <w:hyperlink w:anchor="_Toc28287943" w:history="1">
        <w:r w:rsidR="008869DE" w:rsidRPr="00F8065A">
          <w:rPr>
            <w:rStyle w:val="a6"/>
            <w:noProof/>
            <w:lang w:val="ru-RU"/>
          </w:rPr>
          <w:t>Среда выполнения, инструменты, технологии</w:t>
        </w:r>
        <w:r w:rsidR="008869DE">
          <w:rPr>
            <w:noProof/>
            <w:webHidden/>
          </w:rPr>
          <w:tab/>
        </w:r>
        <w:r w:rsidR="008869DE">
          <w:rPr>
            <w:noProof/>
            <w:webHidden/>
          </w:rPr>
          <w:fldChar w:fldCharType="begin"/>
        </w:r>
        <w:r w:rsidR="008869DE">
          <w:rPr>
            <w:noProof/>
            <w:webHidden/>
          </w:rPr>
          <w:instrText xml:space="preserve"> PAGEREF _Toc28287943 \h </w:instrText>
        </w:r>
        <w:r w:rsidR="008869DE">
          <w:rPr>
            <w:noProof/>
            <w:webHidden/>
          </w:rPr>
        </w:r>
        <w:r w:rsidR="008869DE">
          <w:rPr>
            <w:noProof/>
            <w:webHidden/>
          </w:rPr>
          <w:fldChar w:fldCharType="separate"/>
        </w:r>
        <w:r w:rsidR="008869DE">
          <w:rPr>
            <w:noProof/>
            <w:webHidden/>
          </w:rPr>
          <w:t>4</w:t>
        </w:r>
        <w:r w:rsidR="008869DE">
          <w:rPr>
            <w:noProof/>
            <w:webHidden/>
          </w:rPr>
          <w:fldChar w:fldCharType="end"/>
        </w:r>
      </w:hyperlink>
    </w:p>
    <w:p w:rsidR="008869DE" w:rsidRPr="008869DE" w:rsidRDefault="00F67BFA">
      <w:pPr>
        <w:pStyle w:val="20"/>
        <w:tabs>
          <w:tab w:val="right" w:leader="dot" w:pos="9344"/>
        </w:tabs>
        <w:rPr>
          <w:rFonts w:ascii="Calibri" w:hAnsi="Calibri"/>
          <w:noProof/>
          <w:sz w:val="22"/>
          <w:szCs w:val="22"/>
        </w:rPr>
      </w:pPr>
      <w:hyperlink w:anchor="_Toc28287944" w:history="1">
        <w:r w:rsidR="008869DE" w:rsidRPr="00F8065A">
          <w:rPr>
            <w:rStyle w:val="a6"/>
            <w:noProof/>
          </w:rPr>
          <w:t>База данных</w:t>
        </w:r>
        <w:r w:rsidR="008869DE">
          <w:rPr>
            <w:noProof/>
            <w:webHidden/>
          </w:rPr>
          <w:tab/>
        </w:r>
        <w:r w:rsidR="008869DE">
          <w:rPr>
            <w:noProof/>
            <w:webHidden/>
          </w:rPr>
          <w:fldChar w:fldCharType="begin"/>
        </w:r>
        <w:r w:rsidR="008869DE">
          <w:rPr>
            <w:noProof/>
            <w:webHidden/>
          </w:rPr>
          <w:instrText xml:space="preserve"> PAGEREF _Toc28287944 \h </w:instrText>
        </w:r>
        <w:r w:rsidR="008869DE">
          <w:rPr>
            <w:noProof/>
            <w:webHidden/>
          </w:rPr>
        </w:r>
        <w:r w:rsidR="008869DE">
          <w:rPr>
            <w:noProof/>
            <w:webHidden/>
          </w:rPr>
          <w:fldChar w:fldCharType="separate"/>
        </w:r>
        <w:r w:rsidR="008869DE">
          <w:rPr>
            <w:noProof/>
            <w:webHidden/>
          </w:rPr>
          <w:t>4</w:t>
        </w:r>
        <w:r w:rsidR="008869DE">
          <w:rPr>
            <w:noProof/>
            <w:webHidden/>
          </w:rPr>
          <w:fldChar w:fldCharType="end"/>
        </w:r>
      </w:hyperlink>
    </w:p>
    <w:p w:rsidR="008869DE" w:rsidRPr="008869DE" w:rsidRDefault="00F67BFA">
      <w:pPr>
        <w:pStyle w:val="20"/>
        <w:tabs>
          <w:tab w:val="right" w:leader="dot" w:pos="9344"/>
        </w:tabs>
        <w:rPr>
          <w:rFonts w:ascii="Calibri" w:hAnsi="Calibri"/>
          <w:noProof/>
          <w:sz w:val="22"/>
          <w:szCs w:val="22"/>
        </w:rPr>
      </w:pPr>
      <w:hyperlink w:anchor="_Toc28287945" w:history="1">
        <w:r w:rsidR="008869DE" w:rsidRPr="00F8065A">
          <w:rPr>
            <w:rStyle w:val="a6"/>
            <w:noProof/>
          </w:rPr>
          <w:t>Клиентская часть</w:t>
        </w:r>
        <w:r w:rsidR="008869DE">
          <w:rPr>
            <w:noProof/>
            <w:webHidden/>
          </w:rPr>
          <w:tab/>
        </w:r>
        <w:r w:rsidR="008869DE">
          <w:rPr>
            <w:noProof/>
            <w:webHidden/>
          </w:rPr>
          <w:fldChar w:fldCharType="begin"/>
        </w:r>
        <w:r w:rsidR="008869DE">
          <w:rPr>
            <w:noProof/>
            <w:webHidden/>
          </w:rPr>
          <w:instrText xml:space="preserve"> PAGEREF _Toc28287945 \h </w:instrText>
        </w:r>
        <w:r w:rsidR="008869DE">
          <w:rPr>
            <w:noProof/>
            <w:webHidden/>
          </w:rPr>
        </w:r>
        <w:r w:rsidR="008869DE">
          <w:rPr>
            <w:noProof/>
            <w:webHidden/>
          </w:rPr>
          <w:fldChar w:fldCharType="separate"/>
        </w:r>
        <w:r w:rsidR="008869DE">
          <w:rPr>
            <w:noProof/>
            <w:webHidden/>
          </w:rPr>
          <w:t>4</w:t>
        </w:r>
        <w:r w:rsidR="008869DE">
          <w:rPr>
            <w:noProof/>
            <w:webHidden/>
          </w:rPr>
          <w:fldChar w:fldCharType="end"/>
        </w:r>
      </w:hyperlink>
    </w:p>
    <w:p w:rsidR="008869DE" w:rsidRPr="008869DE" w:rsidRDefault="00F67BFA">
      <w:pPr>
        <w:pStyle w:val="10"/>
        <w:tabs>
          <w:tab w:val="right" w:leader="dot" w:pos="9344"/>
        </w:tabs>
        <w:rPr>
          <w:rFonts w:ascii="Calibri" w:hAnsi="Calibri"/>
          <w:b w:val="0"/>
          <w:caps w:val="0"/>
          <w:noProof/>
          <w:sz w:val="22"/>
          <w:szCs w:val="22"/>
          <w:lang w:val="ru-RU"/>
        </w:rPr>
      </w:pPr>
      <w:hyperlink w:anchor="_Toc28287946" w:history="1">
        <w:r w:rsidR="008869DE" w:rsidRPr="00F8065A">
          <w:rPr>
            <w:rStyle w:val="a6"/>
            <w:noProof/>
            <w:lang w:val="ru-RU"/>
          </w:rPr>
          <w:t>Требования к реализации</w:t>
        </w:r>
        <w:r w:rsidR="008869DE">
          <w:rPr>
            <w:noProof/>
            <w:webHidden/>
          </w:rPr>
          <w:tab/>
        </w:r>
        <w:r w:rsidR="008869DE">
          <w:rPr>
            <w:noProof/>
            <w:webHidden/>
          </w:rPr>
          <w:fldChar w:fldCharType="begin"/>
        </w:r>
        <w:r w:rsidR="008869DE">
          <w:rPr>
            <w:noProof/>
            <w:webHidden/>
          </w:rPr>
          <w:instrText xml:space="preserve"> PAGEREF _Toc28287946 \h </w:instrText>
        </w:r>
        <w:r w:rsidR="008869DE">
          <w:rPr>
            <w:noProof/>
            <w:webHidden/>
          </w:rPr>
        </w:r>
        <w:r w:rsidR="008869DE">
          <w:rPr>
            <w:noProof/>
            <w:webHidden/>
          </w:rPr>
          <w:fldChar w:fldCharType="separate"/>
        </w:r>
        <w:r w:rsidR="008869DE">
          <w:rPr>
            <w:noProof/>
            <w:webHidden/>
          </w:rPr>
          <w:t>4</w:t>
        </w:r>
        <w:r w:rsidR="008869DE">
          <w:rPr>
            <w:noProof/>
            <w:webHidden/>
          </w:rPr>
          <w:fldChar w:fldCharType="end"/>
        </w:r>
      </w:hyperlink>
    </w:p>
    <w:p w:rsidR="008869DE" w:rsidRPr="008869DE" w:rsidRDefault="00F67BFA">
      <w:pPr>
        <w:pStyle w:val="20"/>
        <w:tabs>
          <w:tab w:val="right" w:leader="dot" w:pos="9344"/>
        </w:tabs>
        <w:rPr>
          <w:rFonts w:ascii="Calibri" w:hAnsi="Calibri"/>
          <w:noProof/>
          <w:sz w:val="22"/>
          <w:szCs w:val="22"/>
        </w:rPr>
      </w:pPr>
      <w:hyperlink w:anchor="_Toc28287947" w:history="1">
        <w:r w:rsidR="008869DE" w:rsidRPr="00F8065A">
          <w:rPr>
            <w:rStyle w:val="a6"/>
            <w:noProof/>
          </w:rPr>
          <w:t>Основные</w:t>
        </w:r>
        <w:r w:rsidR="008869DE">
          <w:rPr>
            <w:noProof/>
            <w:webHidden/>
          </w:rPr>
          <w:tab/>
        </w:r>
        <w:r w:rsidR="008869DE">
          <w:rPr>
            <w:noProof/>
            <w:webHidden/>
          </w:rPr>
          <w:fldChar w:fldCharType="begin"/>
        </w:r>
        <w:r w:rsidR="008869DE">
          <w:rPr>
            <w:noProof/>
            <w:webHidden/>
          </w:rPr>
          <w:instrText xml:space="preserve"> PAGEREF _Toc28287947 \h </w:instrText>
        </w:r>
        <w:r w:rsidR="008869DE">
          <w:rPr>
            <w:noProof/>
            <w:webHidden/>
          </w:rPr>
        </w:r>
        <w:r w:rsidR="008869DE">
          <w:rPr>
            <w:noProof/>
            <w:webHidden/>
          </w:rPr>
          <w:fldChar w:fldCharType="separate"/>
        </w:r>
        <w:r w:rsidR="008869DE">
          <w:rPr>
            <w:noProof/>
            <w:webHidden/>
          </w:rPr>
          <w:t>4</w:t>
        </w:r>
        <w:r w:rsidR="008869DE">
          <w:rPr>
            <w:noProof/>
            <w:webHidden/>
          </w:rPr>
          <w:fldChar w:fldCharType="end"/>
        </w:r>
      </w:hyperlink>
    </w:p>
    <w:p w:rsidR="00C9230B" w:rsidRDefault="00D63AE6" w:rsidP="00D63AE6">
      <w:pPr>
        <w:pStyle w:val="1"/>
        <w:rPr>
          <w:lang w:val="ru-RU"/>
        </w:rPr>
      </w:pPr>
      <w:r>
        <w:fldChar w:fldCharType="end"/>
      </w:r>
      <w:r w:rsidR="00C9230B" w:rsidRPr="00D63AE6">
        <w:rPr>
          <w:lang w:val="ru-RU"/>
        </w:rPr>
        <w:br w:type="page"/>
      </w:r>
      <w:bookmarkStart w:id="2" w:name="_Toc28287939"/>
      <w:bookmarkEnd w:id="0"/>
      <w:bookmarkEnd w:id="1"/>
      <w:r w:rsidR="0055543F">
        <w:rPr>
          <w:lang w:val="ru-RU"/>
        </w:rPr>
        <w:lastRenderedPageBreak/>
        <w:t>Требования к приложению</w:t>
      </w:r>
      <w:bookmarkEnd w:id="2"/>
    </w:p>
    <w:p w:rsidR="004E3EF5" w:rsidRDefault="00533054" w:rsidP="004E3EF5">
      <w:r>
        <w:t xml:space="preserve">Необходимо разработать </w:t>
      </w:r>
      <w:r w:rsidR="005D4EBE">
        <w:t>систему управления задачами.</w:t>
      </w:r>
      <w:r w:rsidR="004B2E78">
        <w:t xml:space="preserve"> Система должна позволять </w:t>
      </w:r>
      <w:r w:rsidR="008B7310">
        <w:t>редактировать иерархию задач, а также проводить некоторые вычисления по их полям данных.</w:t>
      </w:r>
    </w:p>
    <w:p w:rsidR="008658F5" w:rsidRDefault="00E237DB" w:rsidP="00E237DB">
      <w:pPr>
        <w:pStyle w:val="2"/>
        <w:rPr>
          <w:lang w:val="ru-RU"/>
        </w:rPr>
      </w:pPr>
      <w:bookmarkStart w:id="3" w:name="_Toc28287940"/>
      <w:r>
        <w:rPr>
          <w:lang w:val="ru-RU"/>
        </w:rPr>
        <w:t>Общее описание процесса</w:t>
      </w:r>
      <w:bookmarkEnd w:id="3"/>
    </w:p>
    <w:p w:rsidR="00E237DB" w:rsidRDefault="00E237DB" w:rsidP="00E237DB">
      <w:r>
        <w:t>Стандартная схема работы с системой выглядит следующим образом:</w:t>
      </w:r>
    </w:p>
    <w:p w:rsidR="00E237DB" w:rsidRDefault="008B7310" w:rsidP="00E23F45">
      <w:pPr>
        <w:numPr>
          <w:ilvl w:val="0"/>
          <w:numId w:val="42"/>
        </w:numPr>
      </w:pPr>
      <w:r>
        <w:t>Задачи заносятся в систему (создаются</w:t>
      </w:r>
      <w:r w:rsidRPr="008B7310">
        <w:t xml:space="preserve">, </w:t>
      </w:r>
      <w:r>
        <w:t>редактируются, удаляются)</w:t>
      </w:r>
      <w:r w:rsidR="001A5912">
        <w:t>.</w:t>
      </w:r>
    </w:p>
    <w:p w:rsidR="008B7310" w:rsidRDefault="008B7310" w:rsidP="00E23F45">
      <w:pPr>
        <w:numPr>
          <w:ilvl w:val="0"/>
          <w:numId w:val="42"/>
        </w:numPr>
      </w:pPr>
      <w:r>
        <w:t>К любой задаче могут быть добавлены подзадачи.</w:t>
      </w:r>
    </w:p>
    <w:p w:rsidR="008B7310" w:rsidRDefault="00BD2377" w:rsidP="00E23F45">
      <w:pPr>
        <w:numPr>
          <w:ilvl w:val="0"/>
          <w:numId w:val="42"/>
        </w:numPr>
      </w:pPr>
      <w:r>
        <w:t>Удалена,</w:t>
      </w:r>
      <w:r w:rsidR="008B7310">
        <w:t xml:space="preserve"> </w:t>
      </w:r>
      <w:r w:rsidR="009E5457">
        <w:t>м</w:t>
      </w:r>
      <w:r w:rsidR="008B7310">
        <w:t>ожет быть только терминальная задача.</w:t>
      </w:r>
      <w:r>
        <w:t xml:space="preserve"> Удаление поддерева не </w:t>
      </w:r>
      <w:r w:rsidR="009E5457">
        <w:t>требуется</w:t>
      </w:r>
      <w:r>
        <w:t>.</w:t>
      </w:r>
    </w:p>
    <w:p w:rsidR="008B7310" w:rsidRDefault="008B7310" w:rsidP="00E23F45">
      <w:pPr>
        <w:numPr>
          <w:ilvl w:val="0"/>
          <w:numId w:val="42"/>
        </w:numPr>
      </w:pPr>
      <w:r>
        <w:t>Структура задачи и подзадачи одинакова. Подзадача не может принадлежать более чем одной задаче. Количество уровней подзадач не ограничено.</w:t>
      </w:r>
    </w:p>
    <w:p w:rsidR="001A5912" w:rsidRDefault="00BD2377" w:rsidP="00E23F45">
      <w:pPr>
        <w:numPr>
          <w:ilvl w:val="0"/>
          <w:numId w:val="42"/>
        </w:numPr>
      </w:pPr>
      <w:r>
        <w:t>Поля «Плановая трудоёмкость задачи» и «Фактическое время выполнения» вычисляемые и складываются из сумм подзадач</w:t>
      </w:r>
      <w:r w:rsidR="009E5457">
        <w:t>,</w:t>
      </w:r>
      <w:r>
        <w:t xml:space="preserve"> входящих в данную задачу</w:t>
      </w:r>
      <w:r w:rsidR="009E5457">
        <w:t>,</w:t>
      </w:r>
      <w:r>
        <w:t xml:space="preserve"> и </w:t>
      </w:r>
      <w:r w:rsidR="00077950">
        <w:t xml:space="preserve">самой </w:t>
      </w:r>
      <w:r>
        <w:t>задачи</w:t>
      </w:r>
      <w:r w:rsidR="00077950">
        <w:t xml:space="preserve"> (при отображен</w:t>
      </w:r>
      <w:r w:rsidR="000B0246">
        <w:t xml:space="preserve">ии задачи содержащей подзадачи </w:t>
      </w:r>
      <w:r w:rsidR="00077950">
        <w:t>время выполнения подзадач необходимо показывать отдельно)</w:t>
      </w:r>
      <w:r>
        <w:t>.</w:t>
      </w:r>
    </w:p>
    <w:p w:rsidR="00DE47B8" w:rsidRDefault="00DE47B8" w:rsidP="00DE47B8">
      <w:pPr>
        <w:ind w:left="360"/>
      </w:pPr>
    </w:p>
    <w:p w:rsidR="00DE47B8" w:rsidRDefault="00DE47B8" w:rsidP="00DE47B8">
      <w:r>
        <w:t>Каждая задача, отслеживаемая системой, характеризуется следующим набором атрибутов:</w:t>
      </w:r>
    </w:p>
    <w:p w:rsidR="00DE47B8" w:rsidRDefault="00DE47B8" w:rsidP="00DE47B8">
      <w:pPr>
        <w:numPr>
          <w:ilvl w:val="0"/>
          <w:numId w:val="43"/>
        </w:numPr>
      </w:pPr>
      <w:r>
        <w:t>Наименование задачи</w:t>
      </w:r>
    </w:p>
    <w:p w:rsidR="00DE47B8" w:rsidRDefault="00DE47B8" w:rsidP="00DE47B8">
      <w:pPr>
        <w:numPr>
          <w:ilvl w:val="0"/>
          <w:numId w:val="43"/>
        </w:numPr>
      </w:pPr>
      <w:r>
        <w:t>Описание задачи</w:t>
      </w:r>
    </w:p>
    <w:p w:rsidR="005D21F6" w:rsidRDefault="00DE47B8" w:rsidP="00DE47B8">
      <w:pPr>
        <w:numPr>
          <w:ilvl w:val="0"/>
          <w:numId w:val="43"/>
        </w:numPr>
      </w:pPr>
      <w:r>
        <w:t xml:space="preserve">Список </w:t>
      </w:r>
      <w:r w:rsidR="005D21F6">
        <w:t>исполнителей</w:t>
      </w:r>
      <w:r>
        <w:t xml:space="preserve"> </w:t>
      </w:r>
      <w:r w:rsidR="008B7310">
        <w:t xml:space="preserve">(простое текстовое поле, </w:t>
      </w:r>
      <w:proofErr w:type="spellStart"/>
      <w:r w:rsidR="008B7310">
        <w:t>ссылочность</w:t>
      </w:r>
      <w:proofErr w:type="spellEnd"/>
      <w:r w:rsidR="008B7310">
        <w:t xml:space="preserve"> не нужна)</w:t>
      </w:r>
    </w:p>
    <w:p w:rsidR="00DE47B8" w:rsidRDefault="00DE47B8" w:rsidP="00DE47B8">
      <w:pPr>
        <w:numPr>
          <w:ilvl w:val="0"/>
          <w:numId w:val="43"/>
        </w:numPr>
      </w:pPr>
      <w:r>
        <w:t>Дата регистрации задачи в системе</w:t>
      </w:r>
    </w:p>
    <w:p w:rsidR="00DE47B8" w:rsidRDefault="008B7310" w:rsidP="00DE47B8">
      <w:pPr>
        <w:numPr>
          <w:ilvl w:val="0"/>
          <w:numId w:val="43"/>
        </w:numPr>
      </w:pPr>
      <w:r>
        <w:t>Статус задачи</w:t>
      </w:r>
      <w:r w:rsidRPr="008B7310">
        <w:t xml:space="preserve">: </w:t>
      </w:r>
      <w:r>
        <w:t>Назначена, Выполняется, Приостановлена</w:t>
      </w:r>
      <w:r w:rsidRPr="008B7310">
        <w:t xml:space="preserve">, </w:t>
      </w:r>
      <w:r>
        <w:t>Завершена</w:t>
      </w:r>
      <w:r w:rsidRPr="008B7310">
        <w:t xml:space="preserve"> (</w:t>
      </w:r>
      <w:r>
        <w:t>число статусов для системы фиксировано и сами статусы неизменны</w:t>
      </w:r>
      <w:r w:rsidRPr="008B7310">
        <w:t>)</w:t>
      </w:r>
      <w:r>
        <w:t>.</w:t>
      </w:r>
    </w:p>
    <w:p w:rsidR="00DE47B8" w:rsidRDefault="008B7310" w:rsidP="00DE47B8">
      <w:pPr>
        <w:numPr>
          <w:ilvl w:val="0"/>
          <w:numId w:val="43"/>
        </w:numPr>
      </w:pPr>
      <w:r>
        <w:t>Плановая трудоёмкость задачи</w:t>
      </w:r>
    </w:p>
    <w:p w:rsidR="008B7310" w:rsidRDefault="008B7310" w:rsidP="00DE47B8">
      <w:pPr>
        <w:numPr>
          <w:ilvl w:val="0"/>
          <w:numId w:val="43"/>
        </w:numPr>
      </w:pPr>
      <w:r>
        <w:t>Фактическое время выполнения</w:t>
      </w:r>
    </w:p>
    <w:p w:rsidR="008B7310" w:rsidRDefault="008B7310" w:rsidP="00DE47B8">
      <w:pPr>
        <w:numPr>
          <w:ilvl w:val="0"/>
          <w:numId w:val="43"/>
        </w:numPr>
      </w:pPr>
      <w:r>
        <w:t xml:space="preserve">Дата </w:t>
      </w:r>
      <w:r w:rsidR="0002201F">
        <w:t>завершения</w:t>
      </w:r>
    </w:p>
    <w:p w:rsidR="00705858" w:rsidRPr="00E237DB" w:rsidRDefault="00705858" w:rsidP="009B38ED"/>
    <w:p w:rsidR="0038437B" w:rsidRDefault="002D31DB" w:rsidP="002D31DB">
      <w:pPr>
        <w:pStyle w:val="2"/>
        <w:rPr>
          <w:lang w:val="ru-RU"/>
        </w:rPr>
      </w:pPr>
      <w:bookmarkStart w:id="4" w:name="_Toc28287941"/>
      <w:r>
        <w:rPr>
          <w:lang w:val="ru-RU"/>
        </w:rPr>
        <w:t>Функциональные требования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582"/>
      </w:tblGrid>
      <w:tr w:rsidR="00060355" w:rsidTr="004C460C">
        <w:tc>
          <w:tcPr>
            <w:tcW w:w="2988" w:type="dxa"/>
          </w:tcPr>
          <w:p w:rsidR="00060355" w:rsidRDefault="00060355" w:rsidP="002D31DB">
            <w:r>
              <w:t>Идентификатор</w:t>
            </w:r>
          </w:p>
        </w:tc>
        <w:tc>
          <w:tcPr>
            <w:tcW w:w="6582" w:type="dxa"/>
          </w:tcPr>
          <w:p w:rsidR="00060355" w:rsidRDefault="00060355" w:rsidP="002D31DB">
            <w:r>
              <w:t>Описание требования</w:t>
            </w:r>
          </w:p>
        </w:tc>
      </w:tr>
      <w:tr w:rsidR="00060355" w:rsidTr="004C460C">
        <w:tc>
          <w:tcPr>
            <w:tcW w:w="2988" w:type="dxa"/>
          </w:tcPr>
          <w:p w:rsidR="00060355" w:rsidRPr="004C460C" w:rsidRDefault="00060355" w:rsidP="002D31DB">
            <w:pPr>
              <w:rPr>
                <w:lang w:val="en-US"/>
              </w:rPr>
            </w:pPr>
            <w:r w:rsidRPr="004C460C">
              <w:rPr>
                <w:lang w:val="en-US"/>
              </w:rPr>
              <w:t>FR001</w:t>
            </w:r>
          </w:p>
        </w:tc>
        <w:tc>
          <w:tcPr>
            <w:tcW w:w="6582" w:type="dxa"/>
          </w:tcPr>
          <w:p w:rsidR="00060355" w:rsidRPr="00B929A6" w:rsidRDefault="00B929A6" w:rsidP="002D31DB">
            <w:r>
              <w:t>Сис</w:t>
            </w:r>
            <w:r w:rsidR="003B29A7">
              <w:t>тема должна позволять создавать</w:t>
            </w:r>
            <w:r w:rsidR="00077950">
              <w:t xml:space="preserve"> </w:t>
            </w:r>
            <w:r>
              <w:t>задачи</w:t>
            </w:r>
            <w:r w:rsidR="00077950">
              <w:t xml:space="preserve"> и подзадачи</w:t>
            </w:r>
            <w:r>
              <w:t>.</w:t>
            </w:r>
          </w:p>
        </w:tc>
      </w:tr>
      <w:tr w:rsidR="00060355" w:rsidTr="004C460C">
        <w:tc>
          <w:tcPr>
            <w:tcW w:w="2988" w:type="dxa"/>
          </w:tcPr>
          <w:p w:rsidR="00060355" w:rsidRPr="004C460C" w:rsidRDefault="00B929A6" w:rsidP="002D31DB">
            <w:pPr>
              <w:rPr>
                <w:lang w:val="en-US"/>
              </w:rPr>
            </w:pPr>
            <w:r w:rsidRPr="004C460C">
              <w:rPr>
                <w:lang w:val="en-US"/>
              </w:rPr>
              <w:t>FR002</w:t>
            </w:r>
          </w:p>
        </w:tc>
        <w:tc>
          <w:tcPr>
            <w:tcW w:w="6582" w:type="dxa"/>
          </w:tcPr>
          <w:p w:rsidR="00060355" w:rsidRDefault="00B929A6" w:rsidP="002D31DB">
            <w:r>
              <w:t xml:space="preserve">Просмотр и редактирование </w:t>
            </w:r>
            <w:r w:rsidR="00077950">
              <w:t>всех полей</w:t>
            </w:r>
            <w:r>
              <w:t xml:space="preserve"> задачи</w:t>
            </w:r>
            <w:r w:rsidR="00077950">
              <w:t xml:space="preserve"> (кроме вычисляемых)</w:t>
            </w:r>
          </w:p>
        </w:tc>
      </w:tr>
      <w:tr w:rsidR="00060355" w:rsidTr="004C460C">
        <w:tc>
          <w:tcPr>
            <w:tcW w:w="2988" w:type="dxa"/>
          </w:tcPr>
          <w:p w:rsidR="00060355" w:rsidRPr="004C460C" w:rsidRDefault="00B929A6" w:rsidP="002D31DB">
            <w:pPr>
              <w:rPr>
                <w:lang w:val="en-US"/>
              </w:rPr>
            </w:pPr>
            <w:r w:rsidRPr="004C460C">
              <w:rPr>
                <w:lang w:val="en-US"/>
              </w:rPr>
              <w:t>FR003</w:t>
            </w:r>
          </w:p>
        </w:tc>
        <w:tc>
          <w:tcPr>
            <w:tcW w:w="6582" w:type="dxa"/>
          </w:tcPr>
          <w:p w:rsidR="00060355" w:rsidRDefault="00077950" w:rsidP="002D31DB">
            <w:r>
              <w:t>Удаление задач и подзадач</w:t>
            </w:r>
          </w:p>
        </w:tc>
      </w:tr>
      <w:tr w:rsidR="00B929A6" w:rsidTr="004C460C">
        <w:tc>
          <w:tcPr>
            <w:tcW w:w="2988" w:type="dxa"/>
          </w:tcPr>
          <w:p w:rsidR="00B929A6" w:rsidRPr="004C460C" w:rsidRDefault="00B929A6" w:rsidP="002D31DB">
            <w:pPr>
              <w:rPr>
                <w:lang w:val="en-US"/>
              </w:rPr>
            </w:pPr>
            <w:r w:rsidRPr="004C460C">
              <w:rPr>
                <w:lang w:val="en-US"/>
              </w:rPr>
              <w:t>FR004</w:t>
            </w:r>
          </w:p>
        </w:tc>
        <w:tc>
          <w:tcPr>
            <w:tcW w:w="6582" w:type="dxa"/>
          </w:tcPr>
          <w:p w:rsidR="00B929A6" w:rsidRDefault="00816957" w:rsidP="002D31DB">
            <w:r>
              <w:t>Просмотр списка задач</w:t>
            </w:r>
          </w:p>
        </w:tc>
      </w:tr>
      <w:tr w:rsidR="00101440" w:rsidTr="004C460C">
        <w:tc>
          <w:tcPr>
            <w:tcW w:w="2988" w:type="dxa"/>
          </w:tcPr>
          <w:p w:rsidR="00101440" w:rsidRPr="004C460C" w:rsidRDefault="00101440" w:rsidP="002D31DB">
            <w:pPr>
              <w:rPr>
                <w:lang w:val="en-US"/>
              </w:rPr>
            </w:pPr>
            <w:r w:rsidRPr="004C460C">
              <w:rPr>
                <w:lang w:val="en-US"/>
              </w:rPr>
              <w:t>FR005</w:t>
            </w:r>
          </w:p>
        </w:tc>
        <w:tc>
          <w:tcPr>
            <w:tcW w:w="6582" w:type="dxa"/>
          </w:tcPr>
          <w:p w:rsidR="00101440" w:rsidRPr="00101440" w:rsidRDefault="00101440" w:rsidP="002D31DB">
            <w:r>
              <w:t>Необходимо предусмотреть следующие модификации со статусами задач</w:t>
            </w:r>
            <w:r w:rsidRPr="00101440">
              <w:t>:</w:t>
            </w:r>
          </w:p>
          <w:p w:rsidR="00101440" w:rsidRDefault="00101440" w:rsidP="004C460C">
            <w:pPr>
              <w:numPr>
                <w:ilvl w:val="0"/>
                <w:numId w:val="45"/>
              </w:numPr>
            </w:pPr>
            <w:r>
              <w:t>При завершении задачи, все её подзадачи также должны быть переведены в статус «Завершена» (если какая либо из задач в дереве не может быть «завершена» ни одна из задач дерева не должна поменять статус).</w:t>
            </w:r>
          </w:p>
          <w:p w:rsidR="00101440" w:rsidRPr="00101440" w:rsidRDefault="00101440" w:rsidP="004C460C">
            <w:pPr>
              <w:numPr>
                <w:ilvl w:val="0"/>
                <w:numId w:val="45"/>
              </w:numPr>
            </w:pPr>
            <w:r>
              <w:t>Статус «Завершена» может быть присвоен только после статусов «выполняется» и «Приостановлена»</w:t>
            </w:r>
          </w:p>
        </w:tc>
      </w:tr>
    </w:tbl>
    <w:p w:rsidR="00EF5DCA" w:rsidRDefault="00EF5DCA" w:rsidP="00DE47B8">
      <w:pPr>
        <w:ind w:left="360"/>
      </w:pPr>
    </w:p>
    <w:p w:rsidR="00894C29" w:rsidRDefault="00705858" w:rsidP="00705858">
      <w:pPr>
        <w:pStyle w:val="2"/>
        <w:rPr>
          <w:lang w:val="ru-RU"/>
        </w:rPr>
      </w:pPr>
      <w:bookmarkStart w:id="5" w:name="_Toc28287942"/>
      <w:r>
        <w:rPr>
          <w:lang w:val="ru-RU"/>
        </w:rPr>
        <w:lastRenderedPageBreak/>
        <w:t>Требования к интерфейсу пользователя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582"/>
      </w:tblGrid>
      <w:tr w:rsidR="00F85683" w:rsidTr="004C460C">
        <w:tc>
          <w:tcPr>
            <w:tcW w:w="2988" w:type="dxa"/>
          </w:tcPr>
          <w:p w:rsidR="00F85683" w:rsidRDefault="00F85683" w:rsidP="00F933BF">
            <w:r>
              <w:t>Идентификатор</w:t>
            </w:r>
          </w:p>
        </w:tc>
        <w:tc>
          <w:tcPr>
            <w:tcW w:w="6582" w:type="dxa"/>
          </w:tcPr>
          <w:p w:rsidR="00F85683" w:rsidRDefault="00F85683" w:rsidP="00F933BF">
            <w:r>
              <w:t>Описание требования</w:t>
            </w:r>
          </w:p>
        </w:tc>
      </w:tr>
      <w:tr w:rsidR="00F85683" w:rsidTr="004C460C">
        <w:tc>
          <w:tcPr>
            <w:tcW w:w="2988" w:type="dxa"/>
          </w:tcPr>
          <w:p w:rsidR="00F85683" w:rsidRPr="004C460C" w:rsidRDefault="00F85683" w:rsidP="00705858">
            <w:pPr>
              <w:rPr>
                <w:lang w:val="en-US"/>
              </w:rPr>
            </w:pPr>
            <w:r w:rsidRPr="004C460C">
              <w:rPr>
                <w:lang w:val="en-US"/>
              </w:rPr>
              <w:t>UI001</w:t>
            </w:r>
          </w:p>
        </w:tc>
        <w:tc>
          <w:tcPr>
            <w:tcW w:w="6582" w:type="dxa"/>
          </w:tcPr>
          <w:p w:rsidR="00F85683" w:rsidRPr="00353F18" w:rsidRDefault="00077950" w:rsidP="00705858">
            <w:r>
              <w:t>Иерархия задач должна быть представлена в виде дерева</w:t>
            </w:r>
          </w:p>
        </w:tc>
      </w:tr>
      <w:tr w:rsidR="00F85683" w:rsidTr="004C460C">
        <w:tc>
          <w:tcPr>
            <w:tcW w:w="2988" w:type="dxa"/>
          </w:tcPr>
          <w:p w:rsidR="00F85683" w:rsidRPr="004C460C" w:rsidRDefault="00F85683" w:rsidP="00705858">
            <w:pPr>
              <w:rPr>
                <w:lang w:val="en-US"/>
              </w:rPr>
            </w:pPr>
            <w:r w:rsidRPr="004C460C">
              <w:rPr>
                <w:lang w:val="en-US"/>
              </w:rPr>
              <w:t>UI002</w:t>
            </w:r>
          </w:p>
        </w:tc>
        <w:tc>
          <w:tcPr>
            <w:tcW w:w="6582" w:type="dxa"/>
          </w:tcPr>
          <w:p w:rsidR="00F85683" w:rsidRPr="00101440" w:rsidRDefault="00101440" w:rsidP="00705858">
            <w:r>
              <w:t>Список всех подзадач выбранной задачи должен выводиться в виде плоского списка</w:t>
            </w:r>
          </w:p>
        </w:tc>
      </w:tr>
      <w:tr w:rsidR="00101440" w:rsidTr="004C460C">
        <w:tc>
          <w:tcPr>
            <w:tcW w:w="2988" w:type="dxa"/>
          </w:tcPr>
          <w:p w:rsidR="00101440" w:rsidRPr="004C460C" w:rsidRDefault="00101440" w:rsidP="00705858">
            <w:pPr>
              <w:rPr>
                <w:lang w:val="en-US"/>
              </w:rPr>
            </w:pPr>
            <w:r w:rsidRPr="004C460C">
              <w:rPr>
                <w:lang w:val="en-US"/>
              </w:rPr>
              <w:t>UI003</w:t>
            </w:r>
          </w:p>
        </w:tc>
        <w:tc>
          <w:tcPr>
            <w:tcW w:w="6582" w:type="dxa"/>
          </w:tcPr>
          <w:p w:rsidR="00101440" w:rsidRPr="00101440" w:rsidRDefault="00101440" w:rsidP="00705858">
            <w:r>
              <w:t xml:space="preserve">Интерфейс должен </w:t>
            </w:r>
            <w:r w:rsidR="009E5457">
              <w:t xml:space="preserve">быть </w:t>
            </w:r>
            <w:r>
              <w:t xml:space="preserve">организован по типу </w:t>
            </w:r>
            <w:r w:rsidR="00111E42">
              <w:t>«</w:t>
            </w:r>
            <w:r>
              <w:t xml:space="preserve">Проводника </w:t>
            </w:r>
            <w:r w:rsidRPr="004C460C">
              <w:rPr>
                <w:lang w:val="en-US"/>
              </w:rPr>
              <w:t>Windows</w:t>
            </w:r>
            <w:r w:rsidR="00111E42">
              <w:t>»</w:t>
            </w:r>
            <w:r w:rsidRPr="00101440">
              <w:t xml:space="preserve"> (</w:t>
            </w:r>
            <w:r>
              <w:t>слева дерево задач, справа описание выбранной задачи/подзадачи</w:t>
            </w:r>
            <w:r w:rsidRPr="00101440">
              <w:t>)</w:t>
            </w:r>
          </w:p>
        </w:tc>
      </w:tr>
    </w:tbl>
    <w:p w:rsidR="002067BC" w:rsidRDefault="002F409A" w:rsidP="00705858">
      <w:r>
        <w:t xml:space="preserve">Больше ограничений на интерфейс пользователя нет. Внешний вид приложений, состав форм и граф перехода реализуется </w:t>
      </w:r>
      <w:r w:rsidR="009B38ED">
        <w:t>кандидатом</w:t>
      </w:r>
      <w:r>
        <w:t xml:space="preserve"> в соответствии с его представлением о задаче.</w:t>
      </w:r>
    </w:p>
    <w:p w:rsidR="00BD2377" w:rsidRDefault="000122E4" w:rsidP="002067BC">
      <w:pPr>
        <w:pStyle w:val="1"/>
        <w:rPr>
          <w:lang w:val="ru-RU"/>
        </w:rPr>
      </w:pPr>
      <w:bookmarkStart w:id="6" w:name="_Toc28287943"/>
      <w:r>
        <w:rPr>
          <w:lang w:val="ru-RU"/>
        </w:rPr>
        <w:t>Среда</w:t>
      </w:r>
      <w:r w:rsidR="00263D57">
        <w:rPr>
          <w:lang w:val="ru-RU"/>
        </w:rPr>
        <w:t xml:space="preserve"> выполнения</w:t>
      </w:r>
      <w:r w:rsidR="00B56FE3">
        <w:rPr>
          <w:lang w:val="ru-RU"/>
        </w:rPr>
        <w:t>, инструменты, технологии</w:t>
      </w:r>
      <w:bookmarkEnd w:id="6"/>
    </w:p>
    <w:p w:rsidR="00437BCD" w:rsidRDefault="00B56FE3" w:rsidP="00B56FE3">
      <w:pPr>
        <w:pStyle w:val="2"/>
        <w:rPr>
          <w:lang w:val="ru-RU"/>
        </w:rPr>
      </w:pPr>
      <w:bookmarkStart w:id="7" w:name="_Toc28287944"/>
      <w:r>
        <w:rPr>
          <w:lang w:val="ru-RU"/>
        </w:rPr>
        <w:t>База данных</w:t>
      </w:r>
      <w:bookmarkEnd w:id="7"/>
    </w:p>
    <w:p w:rsidR="00B56FE3" w:rsidRPr="00970C63" w:rsidRDefault="00B56FE3" w:rsidP="00B56FE3">
      <w:r>
        <w:t xml:space="preserve">Все данные приложения должны быть размещены в БД </w:t>
      </w:r>
      <w:r>
        <w:rPr>
          <w:lang w:val="en-US"/>
        </w:rPr>
        <w:t>MS</w:t>
      </w:r>
      <w:r w:rsidRPr="00B56FE3">
        <w:t xml:space="preserve"> </w:t>
      </w:r>
      <w:r>
        <w:rPr>
          <w:lang w:val="en-US"/>
        </w:rPr>
        <w:t>SQL</w:t>
      </w:r>
      <w:r w:rsidRPr="00B56FE3">
        <w:t xml:space="preserve"> </w:t>
      </w:r>
      <w:r>
        <w:rPr>
          <w:lang w:val="en-US"/>
        </w:rPr>
        <w:t>Server</w:t>
      </w:r>
      <w:r w:rsidR="00633B76">
        <w:t xml:space="preserve"> или </w:t>
      </w:r>
      <w:r w:rsidR="00633B76">
        <w:rPr>
          <w:lang w:val="en-US"/>
        </w:rPr>
        <w:t>SQL</w:t>
      </w:r>
      <w:r w:rsidR="00633B76" w:rsidRPr="00633B76">
        <w:rPr>
          <w:lang w:val="en-US"/>
        </w:rPr>
        <w:t>ite</w:t>
      </w:r>
      <w:r w:rsidRPr="00B56FE3">
        <w:t xml:space="preserve">. </w:t>
      </w:r>
      <w:r>
        <w:t xml:space="preserve">Для доступа к БД используется </w:t>
      </w:r>
      <w:proofErr w:type="spellStart"/>
      <w:r w:rsidR="00ED5090">
        <w:rPr>
          <w:lang w:val="en-US"/>
        </w:rPr>
        <w:t>EntityFramework</w:t>
      </w:r>
      <w:proofErr w:type="spellEnd"/>
      <w:r w:rsidR="001E0325">
        <w:t>. Среда разработки</w:t>
      </w:r>
      <w:r w:rsidR="00D2135B" w:rsidRPr="00970C63">
        <w:t>:</w:t>
      </w:r>
      <w:r w:rsidR="001E0325">
        <w:t xml:space="preserve"> </w:t>
      </w:r>
      <w:r w:rsidR="00E518EC">
        <w:rPr>
          <w:lang w:val="en-US"/>
        </w:rPr>
        <w:t>Microsoft</w:t>
      </w:r>
      <w:r w:rsidR="00E518EC" w:rsidRPr="00F67BFA">
        <w:t xml:space="preserve"> </w:t>
      </w:r>
      <w:r w:rsidR="00633B76">
        <w:t xml:space="preserve">VS </w:t>
      </w:r>
      <w:r w:rsidR="00B92280" w:rsidRPr="00633B76">
        <w:t>2019</w:t>
      </w:r>
      <w:r w:rsidR="00F67BFA">
        <w:t>/</w:t>
      </w:r>
      <w:r w:rsidR="00F67BFA">
        <w:rPr>
          <w:lang w:val="en-US"/>
        </w:rPr>
        <w:t>2022</w:t>
      </w:r>
      <w:r w:rsidR="001E0325" w:rsidRPr="001E0325">
        <w:t>.</w:t>
      </w:r>
    </w:p>
    <w:p w:rsidR="00B56FE3" w:rsidRDefault="00504618" w:rsidP="00324DB4">
      <w:pPr>
        <w:pStyle w:val="2"/>
        <w:rPr>
          <w:lang w:val="ru-RU"/>
        </w:rPr>
      </w:pPr>
      <w:bookmarkStart w:id="8" w:name="_Toc28287945"/>
      <w:r>
        <w:rPr>
          <w:lang w:val="ru-RU"/>
        </w:rPr>
        <w:t>Клиентская часть</w:t>
      </w:r>
      <w:bookmarkStart w:id="9" w:name="_GoBack"/>
      <w:bookmarkEnd w:id="8"/>
      <w:bookmarkEnd w:id="9"/>
    </w:p>
    <w:p w:rsidR="00504618" w:rsidRDefault="000F03E9" w:rsidP="00504618">
      <w:r>
        <w:t xml:space="preserve">Клиентская часть </w:t>
      </w:r>
      <w:r w:rsidR="00970C63">
        <w:t xml:space="preserve">должна быть </w:t>
      </w:r>
      <w:r>
        <w:t xml:space="preserve">реализована в </w:t>
      </w:r>
      <w:r w:rsidR="00ED5090" w:rsidRPr="00F7222E">
        <w:t>одном варианте</w:t>
      </w:r>
      <w:r>
        <w:t>:</w:t>
      </w:r>
    </w:p>
    <w:p w:rsidR="00CD5D17" w:rsidRDefault="00CD5D17" w:rsidP="00CD5092">
      <w:pPr>
        <w:numPr>
          <w:ilvl w:val="0"/>
          <w:numId w:val="44"/>
        </w:numPr>
      </w:pPr>
      <w:r w:rsidRPr="006179C7">
        <w:rPr>
          <w:lang w:val="en-US"/>
        </w:rPr>
        <w:t>Windows</w:t>
      </w:r>
      <w:r w:rsidR="006179C7">
        <w:t xml:space="preserve"> </w:t>
      </w:r>
      <w:r w:rsidR="006179C7" w:rsidRPr="006179C7">
        <w:rPr>
          <w:lang w:val="en-US"/>
        </w:rPr>
        <w:t>Desktop</w:t>
      </w:r>
      <w:r w:rsidR="006179C7" w:rsidRPr="006179C7">
        <w:t xml:space="preserve"> </w:t>
      </w:r>
      <w:r w:rsidR="007D2763">
        <w:t>приложение с интерфейсом</w:t>
      </w:r>
      <w:r w:rsidR="007D2763" w:rsidRPr="007D2763">
        <w:t>.</w:t>
      </w:r>
    </w:p>
    <w:p w:rsidR="006179C7" w:rsidRPr="006179C7" w:rsidRDefault="006179C7" w:rsidP="006179C7">
      <w:pPr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Web </w:t>
      </w:r>
      <w:r>
        <w:t>приложение.</w:t>
      </w:r>
    </w:p>
    <w:p w:rsidR="00CD5D17" w:rsidRPr="00970C63" w:rsidRDefault="00CD5D17" w:rsidP="00CD5D17">
      <w:r>
        <w:t xml:space="preserve">В качестве языка реализации </w:t>
      </w:r>
      <w:r w:rsidR="00970C63">
        <w:t xml:space="preserve">следует </w:t>
      </w:r>
      <w:r>
        <w:t xml:space="preserve">выбрать </w:t>
      </w:r>
      <w:r>
        <w:rPr>
          <w:lang w:val="en-US"/>
        </w:rPr>
        <w:t>C</w:t>
      </w:r>
      <w:r w:rsidRPr="00CD5D17">
        <w:t>#</w:t>
      </w:r>
      <w:r w:rsidR="00970C63">
        <w:t>.</w:t>
      </w:r>
    </w:p>
    <w:p w:rsidR="00D97D41" w:rsidRPr="006F5CBD" w:rsidRDefault="00D97D41" w:rsidP="00D97D41">
      <w:pPr>
        <w:rPr>
          <w:lang w:val="en-US"/>
        </w:rPr>
      </w:pPr>
      <w:r w:rsidRPr="00D2135B">
        <w:t>Среда</w:t>
      </w:r>
      <w:r w:rsidRPr="006F5CBD">
        <w:rPr>
          <w:lang w:val="en-US"/>
        </w:rPr>
        <w:t xml:space="preserve"> </w:t>
      </w:r>
      <w:r w:rsidRPr="00D2135B">
        <w:t>выполнения</w:t>
      </w:r>
      <w:r w:rsidRPr="006F5CBD">
        <w:rPr>
          <w:lang w:val="en-US"/>
        </w:rPr>
        <w:t xml:space="preserve">: </w:t>
      </w:r>
      <w:r>
        <w:rPr>
          <w:lang w:val="en-US"/>
        </w:rPr>
        <w:t>Microsoft</w:t>
      </w:r>
      <w:r w:rsidRPr="006F5CBD">
        <w:rPr>
          <w:lang w:val="en-US"/>
        </w:rPr>
        <w:t xml:space="preserve"> .</w:t>
      </w:r>
      <w:r>
        <w:rPr>
          <w:lang w:val="en-US"/>
        </w:rPr>
        <w:t>Net</w:t>
      </w:r>
      <w:r w:rsidRPr="006F5CBD">
        <w:rPr>
          <w:lang w:val="en-US"/>
        </w:rPr>
        <w:t xml:space="preserve"> </w:t>
      </w:r>
      <w:r>
        <w:rPr>
          <w:lang w:val="en-US"/>
        </w:rPr>
        <w:t>Framework</w:t>
      </w:r>
      <w:r w:rsidRPr="006F5CBD">
        <w:rPr>
          <w:lang w:val="en-US"/>
        </w:rPr>
        <w:t xml:space="preserve"> </w:t>
      </w:r>
      <w:r w:rsidR="006F5CBD">
        <w:t>или</w:t>
      </w:r>
      <w:r w:rsidR="006F5CBD" w:rsidRPr="006F5CBD">
        <w:rPr>
          <w:lang w:val="en-US"/>
        </w:rPr>
        <w:t xml:space="preserve"> </w:t>
      </w:r>
      <w:r w:rsidR="006F5CBD">
        <w:rPr>
          <w:lang w:val="en-US"/>
        </w:rPr>
        <w:t>Microsoft</w:t>
      </w:r>
      <w:r w:rsidR="006F5CBD" w:rsidRPr="006F5CBD">
        <w:rPr>
          <w:lang w:val="en-US"/>
        </w:rPr>
        <w:t xml:space="preserve"> </w:t>
      </w:r>
      <w:r w:rsidR="006F5CBD">
        <w:rPr>
          <w:lang w:val="en-US"/>
        </w:rPr>
        <w:t>.Net</w:t>
      </w:r>
      <w:r w:rsidR="006F5CBD" w:rsidRPr="006F5CBD">
        <w:rPr>
          <w:lang w:val="en-US"/>
        </w:rPr>
        <w:t xml:space="preserve"> </w:t>
      </w:r>
      <w:r w:rsidR="006F5CBD">
        <w:rPr>
          <w:lang w:val="en-US"/>
        </w:rPr>
        <w:t>Core</w:t>
      </w:r>
    </w:p>
    <w:p w:rsidR="00BD2377" w:rsidRDefault="00BD2377" w:rsidP="00BD2377">
      <w:pPr>
        <w:pStyle w:val="1"/>
        <w:rPr>
          <w:lang w:val="ru-RU"/>
        </w:rPr>
      </w:pPr>
      <w:bookmarkStart w:id="10" w:name="_Toc28287946"/>
      <w:r>
        <w:rPr>
          <w:lang w:val="ru-RU"/>
        </w:rPr>
        <w:t>Требования к реализации</w:t>
      </w:r>
      <w:bookmarkEnd w:id="10"/>
    </w:p>
    <w:p w:rsidR="00BD2377" w:rsidRDefault="00BD2377" w:rsidP="00BD2377">
      <w:pPr>
        <w:pStyle w:val="2"/>
        <w:rPr>
          <w:lang w:val="ru-RU"/>
        </w:rPr>
      </w:pPr>
      <w:bookmarkStart w:id="11" w:name="_Toc28287947"/>
      <w:r w:rsidRPr="00BD2377">
        <w:rPr>
          <w:lang w:val="ru-RU"/>
        </w:rPr>
        <w:t>Ос</w:t>
      </w:r>
      <w:r>
        <w:rPr>
          <w:lang w:val="ru-RU"/>
        </w:rPr>
        <w:t>новные</w:t>
      </w:r>
      <w:bookmarkEnd w:id="11"/>
    </w:p>
    <w:p w:rsidR="00BD2377" w:rsidRDefault="00B213A9" w:rsidP="00B213A9">
      <w:pPr>
        <w:numPr>
          <w:ilvl w:val="0"/>
          <w:numId w:val="46"/>
        </w:numPr>
      </w:pPr>
      <w:r>
        <w:t xml:space="preserve">Необходимо использовать </w:t>
      </w:r>
      <w:r w:rsidR="00A47530">
        <w:t xml:space="preserve">объектно-ориентированные </w:t>
      </w:r>
      <w:r>
        <w:t>подходы при построении системы.</w:t>
      </w:r>
    </w:p>
    <w:p w:rsidR="00B213A9" w:rsidRDefault="00B213A9" w:rsidP="00B213A9">
      <w:pPr>
        <w:numPr>
          <w:ilvl w:val="0"/>
          <w:numId w:val="46"/>
        </w:numPr>
      </w:pPr>
      <w:r>
        <w:t>Необходимо придерживаться единой схемы обработки исключений</w:t>
      </w:r>
      <w:r w:rsidR="009A0B87" w:rsidRPr="009A0B87">
        <w:t xml:space="preserve">, </w:t>
      </w:r>
      <w:r w:rsidR="009A0B87">
        <w:t>и записывать их в файл</w:t>
      </w:r>
      <w:r w:rsidR="003F0C52">
        <w:t>.</w:t>
      </w:r>
    </w:p>
    <w:p w:rsidR="00B213A9" w:rsidRDefault="00B213A9" w:rsidP="00B213A9">
      <w:pPr>
        <w:numPr>
          <w:ilvl w:val="0"/>
          <w:numId w:val="46"/>
        </w:numPr>
      </w:pPr>
      <w:r>
        <w:t xml:space="preserve">Именование типов и переменных должно быть выдержано в единой схеме (желательно в рекомендованной </w:t>
      </w:r>
      <w:r>
        <w:rPr>
          <w:lang w:val="en-US"/>
        </w:rPr>
        <w:t>Microsoft</w:t>
      </w:r>
      <w:r w:rsidRPr="00B213A9">
        <w:t xml:space="preserve"> </w:t>
      </w:r>
      <w:r>
        <w:t>для .</w:t>
      </w:r>
      <w:r>
        <w:rPr>
          <w:lang w:val="en-US"/>
        </w:rPr>
        <w:t>Net</w:t>
      </w:r>
      <w:r w:rsidRPr="00B213A9">
        <w:t xml:space="preserve"> </w:t>
      </w:r>
      <w:r>
        <w:t>приложений).</w:t>
      </w:r>
    </w:p>
    <w:p w:rsidR="00111E42" w:rsidRPr="00067DB5" w:rsidRDefault="00111E42" w:rsidP="00111E42">
      <w:pPr>
        <w:numPr>
          <w:ilvl w:val="0"/>
          <w:numId w:val="46"/>
        </w:numPr>
      </w:pPr>
      <w:r>
        <w:t>Приложение должно быть реализовано согласно трёхслойной архитектуре.</w:t>
      </w:r>
    </w:p>
    <w:p w:rsidR="00D84D3B" w:rsidRDefault="00B213A9" w:rsidP="00D84D3B">
      <w:pPr>
        <w:numPr>
          <w:ilvl w:val="0"/>
          <w:numId w:val="46"/>
        </w:numPr>
      </w:pPr>
      <w:r>
        <w:rPr>
          <w:lang w:val="en-US"/>
        </w:rPr>
        <w:t>UI</w:t>
      </w:r>
      <w:r w:rsidRPr="00B213A9">
        <w:t xml:space="preserve"> </w:t>
      </w:r>
      <w:r>
        <w:t>до</w:t>
      </w:r>
      <w:r w:rsidR="009E5457">
        <w:t>л</w:t>
      </w:r>
      <w:r>
        <w:t>жен быть построен с учётом интересов пользователя. Пользоваться им должно быть удобно (а лучше и интуитивно понятно).</w:t>
      </w:r>
    </w:p>
    <w:sectPr w:rsidR="00D84D3B">
      <w:footerReference w:type="default" r:id="rId11"/>
      <w:pgSz w:w="11906" w:h="16838"/>
      <w:pgMar w:top="943" w:right="851" w:bottom="1134" w:left="1701" w:header="709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888" w:rsidRDefault="00356888">
      <w:r>
        <w:separator/>
      </w:r>
    </w:p>
  </w:endnote>
  <w:endnote w:type="continuationSeparator" w:id="0">
    <w:p w:rsidR="00356888" w:rsidRDefault="0035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9DE" w:rsidRDefault="008869DE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1C6CCF">
      <w:rPr>
        <w:noProof/>
      </w:rPr>
      <w:t>4</w:t>
    </w:r>
    <w:r>
      <w:fldChar w:fldCharType="end"/>
    </w:r>
  </w:p>
  <w:p w:rsidR="008869DE" w:rsidRDefault="008869D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888" w:rsidRDefault="00356888">
      <w:r>
        <w:separator/>
      </w:r>
    </w:p>
  </w:footnote>
  <w:footnote w:type="continuationSeparator" w:id="0">
    <w:p w:rsidR="00356888" w:rsidRDefault="0035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56682D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03090E"/>
    <w:multiLevelType w:val="hybridMultilevel"/>
    <w:tmpl w:val="A686E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210DB"/>
    <w:multiLevelType w:val="hybridMultilevel"/>
    <w:tmpl w:val="98C2BF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F61F5"/>
    <w:multiLevelType w:val="hybridMultilevel"/>
    <w:tmpl w:val="29B8CA4C"/>
    <w:lvl w:ilvl="0" w:tplc="5A12F644"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41"/>
        </w:tabs>
        <w:ind w:left="49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01"/>
        </w:tabs>
        <w:ind w:left="71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05A4089B"/>
    <w:multiLevelType w:val="hybridMultilevel"/>
    <w:tmpl w:val="827C3CD6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0995E7C"/>
    <w:multiLevelType w:val="hybridMultilevel"/>
    <w:tmpl w:val="0B8E80A6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1AD4174"/>
    <w:multiLevelType w:val="hybridMultilevel"/>
    <w:tmpl w:val="680868C8"/>
    <w:lvl w:ilvl="0" w:tplc="04090005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1"/>
        </w:tabs>
        <w:ind w:left="2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51"/>
        </w:tabs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71"/>
        </w:tabs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1"/>
        </w:tabs>
        <w:ind w:left="5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1"/>
        </w:tabs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1"/>
        </w:tabs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1"/>
        </w:tabs>
        <w:ind w:left="7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1"/>
        </w:tabs>
        <w:ind w:left="7971" w:hanging="360"/>
      </w:pPr>
      <w:rPr>
        <w:rFonts w:ascii="Wingdings" w:hAnsi="Wingdings" w:hint="default"/>
      </w:rPr>
    </w:lvl>
  </w:abstractNum>
  <w:abstractNum w:abstractNumId="7" w15:restartNumberingAfterBreak="0">
    <w:nsid w:val="1556366D"/>
    <w:multiLevelType w:val="hybridMultilevel"/>
    <w:tmpl w:val="6D6888AA"/>
    <w:lvl w:ilvl="0" w:tplc="E7261B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B1201"/>
    <w:multiLevelType w:val="hybridMultilevel"/>
    <w:tmpl w:val="B1D2732E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0406FD"/>
    <w:multiLevelType w:val="hybridMultilevel"/>
    <w:tmpl w:val="6D32B3F2"/>
    <w:lvl w:ilvl="0" w:tplc="FB8CC6DE">
      <w:start w:val="1"/>
      <w:numFmt w:val="bullet"/>
      <w:lvlText w:val=""/>
      <w:lvlJc w:val="left"/>
      <w:pPr>
        <w:tabs>
          <w:tab w:val="num" w:pos="1851"/>
        </w:tabs>
        <w:ind w:left="185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8CA02ED"/>
    <w:multiLevelType w:val="hybridMultilevel"/>
    <w:tmpl w:val="EA126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96965"/>
    <w:multiLevelType w:val="hybridMultilevel"/>
    <w:tmpl w:val="39A4D1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1550BD"/>
    <w:multiLevelType w:val="hybridMultilevel"/>
    <w:tmpl w:val="660AF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3493E"/>
    <w:multiLevelType w:val="hybridMultilevel"/>
    <w:tmpl w:val="2E1AE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45331"/>
    <w:multiLevelType w:val="hybridMultilevel"/>
    <w:tmpl w:val="7F3E1352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BF450B1"/>
    <w:multiLevelType w:val="multilevel"/>
    <w:tmpl w:val="DA8CEE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C2E74A2"/>
    <w:multiLevelType w:val="hybridMultilevel"/>
    <w:tmpl w:val="8C309A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BA0D4F"/>
    <w:multiLevelType w:val="hybridMultilevel"/>
    <w:tmpl w:val="DBBC6394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4041496C"/>
    <w:multiLevelType w:val="hybridMultilevel"/>
    <w:tmpl w:val="DBBC63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F6205C"/>
    <w:multiLevelType w:val="hybridMultilevel"/>
    <w:tmpl w:val="35346D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F4986"/>
    <w:multiLevelType w:val="hybridMultilevel"/>
    <w:tmpl w:val="C674E668"/>
    <w:lvl w:ilvl="0" w:tplc="FB8CC6DE">
      <w:start w:val="1"/>
      <w:numFmt w:val="bullet"/>
      <w:lvlText w:val=""/>
      <w:lvlJc w:val="left"/>
      <w:pPr>
        <w:tabs>
          <w:tab w:val="num" w:pos="1851"/>
        </w:tabs>
        <w:ind w:left="185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4C32A8E"/>
    <w:multiLevelType w:val="hybridMultilevel"/>
    <w:tmpl w:val="6D06EB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62244F3"/>
    <w:multiLevelType w:val="hybridMultilevel"/>
    <w:tmpl w:val="85E88A30"/>
    <w:lvl w:ilvl="0" w:tplc="04090005">
      <w:start w:val="1"/>
      <w:numFmt w:val="bullet"/>
      <w:lvlText w:val=""/>
      <w:lvlJc w:val="left"/>
      <w:pPr>
        <w:tabs>
          <w:tab w:val="num" w:pos="1851"/>
        </w:tabs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6E61923"/>
    <w:multiLevelType w:val="hybridMultilevel"/>
    <w:tmpl w:val="238E8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E6CF9"/>
    <w:multiLevelType w:val="hybridMultilevel"/>
    <w:tmpl w:val="CFA211D8"/>
    <w:lvl w:ilvl="0" w:tplc="E7261B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E5C73"/>
    <w:multiLevelType w:val="hybridMultilevel"/>
    <w:tmpl w:val="FE6E4C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22A52"/>
    <w:multiLevelType w:val="hybridMultilevel"/>
    <w:tmpl w:val="85E88A30"/>
    <w:lvl w:ilvl="0" w:tplc="FB8CC6DE">
      <w:start w:val="1"/>
      <w:numFmt w:val="bullet"/>
      <w:lvlText w:val=""/>
      <w:lvlJc w:val="left"/>
      <w:pPr>
        <w:tabs>
          <w:tab w:val="num" w:pos="1851"/>
        </w:tabs>
        <w:ind w:left="185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0F518F0"/>
    <w:multiLevelType w:val="hybridMultilevel"/>
    <w:tmpl w:val="37C4A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E4096B"/>
    <w:multiLevelType w:val="hybridMultilevel"/>
    <w:tmpl w:val="EAFEA1F4"/>
    <w:lvl w:ilvl="0" w:tplc="E7261B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515B3"/>
    <w:multiLevelType w:val="hybridMultilevel"/>
    <w:tmpl w:val="34DAEAC2"/>
    <w:lvl w:ilvl="0" w:tplc="04090005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1"/>
        </w:tabs>
        <w:ind w:left="2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51"/>
        </w:tabs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71"/>
        </w:tabs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1"/>
        </w:tabs>
        <w:ind w:left="5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1"/>
        </w:tabs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1"/>
        </w:tabs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1"/>
        </w:tabs>
        <w:ind w:left="7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1"/>
        </w:tabs>
        <w:ind w:left="7971" w:hanging="360"/>
      </w:pPr>
      <w:rPr>
        <w:rFonts w:ascii="Wingdings" w:hAnsi="Wingdings" w:hint="default"/>
      </w:rPr>
    </w:lvl>
  </w:abstractNum>
  <w:abstractNum w:abstractNumId="30" w15:restartNumberingAfterBreak="0">
    <w:nsid w:val="5EF7748C"/>
    <w:multiLevelType w:val="hybridMultilevel"/>
    <w:tmpl w:val="F1E0B8B2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1135B10"/>
    <w:multiLevelType w:val="hybridMultilevel"/>
    <w:tmpl w:val="7DEC5DD4"/>
    <w:lvl w:ilvl="0" w:tplc="E7261B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7F39C2"/>
    <w:multiLevelType w:val="hybridMultilevel"/>
    <w:tmpl w:val="00B0C8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DC25FB"/>
    <w:multiLevelType w:val="hybridMultilevel"/>
    <w:tmpl w:val="A6F8F3CE"/>
    <w:lvl w:ilvl="0" w:tplc="FB8CC6DE">
      <w:start w:val="1"/>
      <w:numFmt w:val="bullet"/>
      <w:lvlText w:val=""/>
      <w:lvlJc w:val="left"/>
      <w:pPr>
        <w:tabs>
          <w:tab w:val="num" w:pos="1284"/>
        </w:tabs>
        <w:ind w:left="12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95869"/>
    <w:multiLevelType w:val="hybridMultilevel"/>
    <w:tmpl w:val="FFBEA9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07479"/>
    <w:multiLevelType w:val="hybridMultilevel"/>
    <w:tmpl w:val="5D3C5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7C25E3"/>
    <w:multiLevelType w:val="hybridMultilevel"/>
    <w:tmpl w:val="451CD64A"/>
    <w:lvl w:ilvl="0" w:tplc="FB8CC6DE">
      <w:start w:val="1"/>
      <w:numFmt w:val="bullet"/>
      <w:lvlText w:val=""/>
      <w:lvlJc w:val="left"/>
      <w:pPr>
        <w:tabs>
          <w:tab w:val="num" w:pos="1851"/>
        </w:tabs>
        <w:ind w:left="185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11F7990"/>
    <w:multiLevelType w:val="hybridMultilevel"/>
    <w:tmpl w:val="3F96F1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176165C"/>
    <w:multiLevelType w:val="hybridMultilevel"/>
    <w:tmpl w:val="D5129ED2"/>
    <w:lvl w:ilvl="0" w:tplc="FB8CC6DE">
      <w:start w:val="1"/>
      <w:numFmt w:val="bullet"/>
      <w:lvlText w:val=""/>
      <w:lvlJc w:val="left"/>
      <w:pPr>
        <w:tabs>
          <w:tab w:val="num" w:pos="1284"/>
        </w:tabs>
        <w:ind w:left="12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346C85"/>
    <w:multiLevelType w:val="hybridMultilevel"/>
    <w:tmpl w:val="1152FC58"/>
    <w:lvl w:ilvl="0" w:tplc="E7261B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43179E"/>
    <w:multiLevelType w:val="hybridMultilevel"/>
    <w:tmpl w:val="9C363960"/>
    <w:lvl w:ilvl="0" w:tplc="FB8CC6DE">
      <w:start w:val="1"/>
      <w:numFmt w:val="bullet"/>
      <w:lvlText w:val=""/>
      <w:lvlJc w:val="left"/>
      <w:pPr>
        <w:tabs>
          <w:tab w:val="num" w:pos="1851"/>
        </w:tabs>
        <w:ind w:left="185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6DB0D6A"/>
    <w:multiLevelType w:val="hybridMultilevel"/>
    <w:tmpl w:val="93581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C14789"/>
    <w:multiLevelType w:val="hybridMultilevel"/>
    <w:tmpl w:val="52AE58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94151"/>
    <w:multiLevelType w:val="hybridMultilevel"/>
    <w:tmpl w:val="F1980326"/>
    <w:lvl w:ilvl="0" w:tplc="E7261B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165C15"/>
    <w:multiLevelType w:val="hybridMultilevel"/>
    <w:tmpl w:val="D68897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1A3AD7"/>
    <w:multiLevelType w:val="hybridMultilevel"/>
    <w:tmpl w:val="F2147678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ED740A2"/>
    <w:multiLevelType w:val="hybridMultilevel"/>
    <w:tmpl w:val="7D080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A8329A"/>
    <w:multiLevelType w:val="hybridMultilevel"/>
    <w:tmpl w:val="0C9ABF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42"/>
  </w:num>
  <w:num w:numId="4">
    <w:abstractNumId w:val="46"/>
  </w:num>
  <w:num w:numId="5">
    <w:abstractNumId w:val="10"/>
  </w:num>
  <w:num w:numId="6">
    <w:abstractNumId w:val="3"/>
  </w:num>
  <w:num w:numId="7">
    <w:abstractNumId w:val="14"/>
  </w:num>
  <w:num w:numId="8">
    <w:abstractNumId w:val="21"/>
  </w:num>
  <w:num w:numId="9">
    <w:abstractNumId w:val="0"/>
  </w:num>
  <w:num w:numId="10">
    <w:abstractNumId w:val="18"/>
  </w:num>
  <w:num w:numId="11">
    <w:abstractNumId w:val="17"/>
  </w:num>
  <w:num w:numId="12">
    <w:abstractNumId w:val="19"/>
  </w:num>
  <w:num w:numId="13">
    <w:abstractNumId w:val="2"/>
  </w:num>
  <w:num w:numId="14">
    <w:abstractNumId w:val="36"/>
  </w:num>
  <w:num w:numId="15">
    <w:abstractNumId w:val="9"/>
  </w:num>
  <w:num w:numId="16">
    <w:abstractNumId w:val="38"/>
  </w:num>
  <w:num w:numId="17">
    <w:abstractNumId w:val="20"/>
  </w:num>
  <w:num w:numId="18">
    <w:abstractNumId w:val="26"/>
  </w:num>
  <w:num w:numId="19">
    <w:abstractNumId w:val="33"/>
  </w:num>
  <w:num w:numId="20">
    <w:abstractNumId w:val="40"/>
  </w:num>
  <w:num w:numId="21">
    <w:abstractNumId w:val="22"/>
  </w:num>
  <w:num w:numId="22">
    <w:abstractNumId w:val="29"/>
  </w:num>
  <w:num w:numId="23">
    <w:abstractNumId w:val="30"/>
  </w:num>
  <w:num w:numId="24">
    <w:abstractNumId w:val="4"/>
  </w:num>
  <w:num w:numId="25">
    <w:abstractNumId w:val="8"/>
  </w:num>
  <w:num w:numId="26">
    <w:abstractNumId w:val="6"/>
  </w:num>
  <w:num w:numId="27">
    <w:abstractNumId w:val="5"/>
  </w:num>
  <w:num w:numId="28">
    <w:abstractNumId w:val="45"/>
  </w:num>
  <w:num w:numId="29">
    <w:abstractNumId w:val="41"/>
  </w:num>
  <w:num w:numId="30">
    <w:abstractNumId w:val="23"/>
  </w:num>
  <w:num w:numId="31">
    <w:abstractNumId w:val="34"/>
  </w:num>
  <w:num w:numId="32">
    <w:abstractNumId w:val="44"/>
  </w:num>
  <w:num w:numId="33">
    <w:abstractNumId w:val="25"/>
  </w:num>
  <w:num w:numId="34">
    <w:abstractNumId w:val="13"/>
  </w:num>
  <w:num w:numId="35">
    <w:abstractNumId w:val="7"/>
  </w:num>
  <w:num w:numId="36">
    <w:abstractNumId w:val="31"/>
  </w:num>
  <w:num w:numId="37">
    <w:abstractNumId w:val="28"/>
  </w:num>
  <w:num w:numId="38">
    <w:abstractNumId w:val="43"/>
  </w:num>
  <w:num w:numId="39">
    <w:abstractNumId w:val="39"/>
  </w:num>
  <w:num w:numId="40">
    <w:abstractNumId w:val="24"/>
  </w:num>
  <w:num w:numId="41">
    <w:abstractNumId w:val="16"/>
  </w:num>
  <w:num w:numId="42">
    <w:abstractNumId w:val="47"/>
  </w:num>
  <w:num w:numId="43">
    <w:abstractNumId w:val="32"/>
  </w:num>
  <w:num w:numId="44">
    <w:abstractNumId w:val="12"/>
  </w:num>
  <w:num w:numId="45">
    <w:abstractNumId w:val="37"/>
  </w:num>
  <w:num w:numId="46">
    <w:abstractNumId w:val="35"/>
  </w:num>
  <w:num w:numId="47">
    <w:abstractNumId w:val="27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F9A"/>
    <w:rsid w:val="00007575"/>
    <w:rsid w:val="000122E4"/>
    <w:rsid w:val="0002201F"/>
    <w:rsid w:val="0002610F"/>
    <w:rsid w:val="00060355"/>
    <w:rsid w:val="00067DB5"/>
    <w:rsid w:val="0007673C"/>
    <w:rsid w:val="00077950"/>
    <w:rsid w:val="000B0246"/>
    <w:rsid w:val="000F03E9"/>
    <w:rsid w:val="000F2AA4"/>
    <w:rsid w:val="00101440"/>
    <w:rsid w:val="00111E42"/>
    <w:rsid w:val="00181B90"/>
    <w:rsid w:val="001831BF"/>
    <w:rsid w:val="00187C0A"/>
    <w:rsid w:val="001A5912"/>
    <w:rsid w:val="001C6CCF"/>
    <w:rsid w:val="001E0325"/>
    <w:rsid w:val="00204127"/>
    <w:rsid w:val="002067BC"/>
    <w:rsid w:val="00263D57"/>
    <w:rsid w:val="00292344"/>
    <w:rsid w:val="002A2C43"/>
    <w:rsid w:val="002D31DB"/>
    <w:rsid w:val="002F14A5"/>
    <w:rsid w:val="002F409A"/>
    <w:rsid w:val="00320B9C"/>
    <w:rsid w:val="00324DB4"/>
    <w:rsid w:val="00353F18"/>
    <w:rsid w:val="00356888"/>
    <w:rsid w:val="00372696"/>
    <w:rsid w:val="0038437B"/>
    <w:rsid w:val="00385AED"/>
    <w:rsid w:val="003B29A7"/>
    <w:rsid w:val="003F0C52"/>
    <w:rsid w:val="00437BCD"/>
    <w:rsid w:val="0045292D"/>
    <w:rsid w:val="00472D13"/>
    <w:rsid w:val="004A5EE7"/>
    <w:rsid w:val="004B2E78"/>
    <w:rsid w:val="004C460C"/>
    <w:rsid w:val="004E3EF5"/>
    <w:rsid w:val="00504618"/>
    <w:rsid w:val="00516C84"/>
    <w:rsid w:val="0052014D"/>
    <w:rsid w:val="00533054"/>
    <w:rsid w:val="0055543F"/>
    <w:rsid w:val="00597E4A"/>
    <w:rsid w:val="005B5AD1"/>
    <w:rsid w:val="005D21F6"/>
    <w:rsid w:val="005D4EBE"/>
    <w:rsid w:val="005E379E"/>
    <w:rsid w:val="005F2D67"/>
    <w:rsid w:val="006179C7"/>
    <w:rsid w:val="006246BA"/>
    <w:rsid w:val="00633B76"/>
    <w:rsid w:val="006367EE"/>
    <w:rsid w:val="00641FE8"/>
    <w:rsid w:val="006C22C9"/>
    <w:rsid w:val="006F5CBD"/>
    <w:rsid w:val="00705858"/>
    <w:rsid w:val="00722BAF"/>
    <w:rsid w:val="00746808"/>
    <w:rsid w:val="0075686B"/>
    <w:rsid w:val="007620E8"/>
    <w:rsid w:val="00776262"/>
    <w:rsid w:val="007947A4"/>
    <w:rsid w:val="007C20E8"/>
    <w:rsid w:val="007D2763"/>
    <w:rsid w:val="007D4E06"/>
    <w:rsid w:val="00816957"/>
    <w:rsid w:val="008658F5"/>
    <w:rsid w:val="00885764"/>
    <w:rsid w:val="008869DE"/>
    <w:rsid w:val="00894C29"/>
    <w:rsid w:val="008960BC"/>
    <w:rsid w:val="008B7310"/>
    <w:rsid w:val="008B73B7"/>
    <w:rsid w:val="008C489D"/>
    <w:rsid w:val="008E099F"/>
    <w:rsid w:val="008F254D"/>
    <w:rsid w:val="008F5A73"/>
    <w:rsid w:val="008F5D39"/>
    <w:rsid w:val="00945FFD"/>
    <w:rsid w:val="00957854"/>
    <w:rsid w:val="00970C63"/>
    <w:rsid w:val="009A0B87"/>
    <w:rsid w:val="009A1699"/>
    <w:rsid w:val="009B38ED"/>
    <w:rsid w:val="009D3D03"/>
    <w:rsid w:val="009D4C91"/>
    <w:rsid w:val="009E5457"/>
    <w:rsid w:val="009F6B47"/>
    <w:rsid w:val="00A437C3"/>
    <w:rsid w:val="00A47530"/>
    <w:rsid w:val="00A65AD7"/>
    <w:rsid w:val="00AD1073"/>
    <w:rsid w:val="00AD44AA"/>
    <w:rsid w:val="00B213A9"/>
    <w:rsid w:val="00B33F29"/>
    <w:rsid w:val="00B56FE3"/>
    <w:rsid w:val="00B81B96"/>
    <w:rsid w:val="00B92280"/>
    <w:rsid w:val="00B929A6"/>
    <w:rsid w:val="00BC5C35"/>
    <w:rsid w:val="00BD2377"/>
    <w:rsid w:val="00C07F54"/>
    <w:rsid w:val="00C42E52"/>
    <w:rsid w:val="00C50401"/>
    <w:rsid w:val="00C85B9B"/>
    <w:rsid w:val="00C87987"/>
    <w:rsid w:val="00C92040"/>
    <w:rsid w:val="00C9230B"/>
    <w:rsid w:val="00CB6E22"/>
    <w:rsid w:val="00CC4ECC"/>
    <w:rsid w:val="00CD5092"/>
    <w:rsid w:val="00CD5D17"/>
    <w:rsid w:val="00D2135B"/>
    <w:rsid w:val="00D327C4"/>
    <w:rsid w:val="00D63AE6"/>
    <w:rsid w:val="00D84D3B"/>
    <w:rsid w:val="00D97D41"/>
    <w:rsid w:val="00DC3162"/>
    <w:rsid w:val="00DC618F"/>
    <w:rsid w:val="00DD65A6"/>
    <w:rsid w:val="00DE47B8"/>
    <w:rsid w:val="00DF606B"/>
    <w:rsid w:val="00E237DB"/>
    <w:rsid w:val="00E23F45"/>
    <w:rsid w:val="00E401B6"/>
    <w:rsid w:val="00E518EC"/>
    <w:rsid w:val="00E74AB0"/>
    <w:rsid w:val="00EC5E37"/>
    <w:rsid w:val="00ED0A43"/>
    <w:rsid w:val="00ED4C7B"/>
    <w:rsid w:val="00ED5090"/>
    <w:rsid w:val="00EF542F"/>
    <w:rsid w:val="00EF5DCA"/>
    <w:rsid w:val="00F67BFA"/>
    <w:rsid w:val="00F7222E"/>
    <w:rsid w:val="00F80F9A"/>
    <w:rsid w:val="00F85683"/>
    <w:rsid w:val="00F933BF"/>
    <w:rsid w:val="00FA617C"/>
    <w:rsid w:val="00FB34CF"/>
    <w:rsid w:val="00FB3750"/>
    <w:rsid w:val="00FC726B"/>
    <w:rsid w:val="00FD4428"/>
    <w:rsid w:val="00FD5520"/>
    <w:rsid w:val="00FE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097204DD"/>
  <w15:docId w15:val="{4190452F-EAA1-4CF5-95C7-D0F3BCB3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20" w:after="120"/>
    </w:pPr>
    <w:rPr>
      <w:rFonts w:ascii="Arial" w:hAnsi="Arial"/>
      <w:szCs w:val="24"/>
    </w:rPr>
  </w:style>
  <w:style w:type="paragraph" w:styleId="1">
    <w:name w:val="heading 1"/>
    <w:basedOn w:val="a"/>
    <w:next w:val="a"/>
    <w:autoRedefine/>
    <w:qFormat/>
    <w:pPr>
      <w:keepNext/>
      <w:spacing w:before="720" w:after="60"/>
      <w:ind w:left="-284"/>
      <w:outlineLvl w:val="0"/>
    </w:pPr>
    <w:rPr>
      <w:rFonts w:cs="Arial"/>
      <w:b/>
      <w:bCs/>
      <w:color w:val="5F5F5F"/>
      <w:kern w:val="32"/>
      <w:sz w:val="28"/>
      <w:szCs w:val="32"/>
      <w:lang w:val="en-US"/>
    </w:rPr>
  </w:style>
  <w:style w:type="paragraph" w:styleId="2">
    <w:name w:val="heading 2"/>
    <w:basedOn w:val="1"/>
    <w:next w:val="a"/>
    <w:qFormat/>
    <w:pPr>
      <w:spacing w:before="240" w:after="120"/>
      <w:ind w:left="0"/>
      <w:outlineLvl w:val="1"/>
    </w:pPr>
    <w:rPr>
      <w:bCs w:val="0"/>
      <w:iCs/>
      <w:sz w:val="22"/>
      <w:szCs w:val="28"/>
    </w:rPr>
  </w:style>
  <w:style w:type="paragraph" w:styleId="3">
    <w:name w:val="heading 3"/>
    <w:basedOn w:val="1"/>
    <w:next w:val="a"/>
    <w:qFormat/>
    <w:pPr>
      <w:spacing w:before="120" w:after="120"/>
      <w:ind w:left="584"/>
      <w:outlineLvl w:val="2"/>
    </w:pPr>
    <w:rPr>
      <w:bCs w:val="0"/>
      <w:sz w:val="20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outlineLvl w:val="3"/>
    </w:pPr>
    <w:rPr>
      <w:b/>
      <w:bCs/>
      <w:lang w:val="en-US"/>
    </w:rPr>
  </w:style>
  <w:style w:type="paragraph" w:styleId="5">
    <w:name w:val="heading 5"/>
    <w:basedOn w:val="a"/>
    <w:next w:val="a"/>
    <w:qFormat/>
    <w:pPr>
      <w:widowControl w:val="0"/>
      <w:numPr>
        <w:ilvl w:val="4"/>
        <w:numId w:val="2"/>
      </w:numPr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4"/>
    </w:pPr>
    <w:rPr>
      <w:sz w:val="22"/>
      <w:szCs w:val="20"/>
      <w:lang w:val="en-US" w:eastAsia="en-US"/>
    </w:rPr>
  </w:style>
  <w:style w:type="paragraph" w:styleId="6">
    <w:name w:val="heading 6"/>
    <w:basedOn w:val="a"/>
    <w:next w:val="a"/>
    <w:qFormat/>
    <w:pPr>
      <w:widowControl w:val="0"/>
      <w:numPr>
        <w:ilvl w:val="5"/>
        <w:numId w:val="2"/>
      </w:numPr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7">
    <w:name w:val="heading 7"/>
    <w:basedOn w:val="a"/>
    <w:next w:val="a"/>
    <w:qFormat/>
    <w:pPr>
      <w:widowControl w:val="0"/>
      <w:numPr>
        <w:ilvl w:val="6"/>
        <w:numId w:val="2"/>
      </w:numPr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6"/>
    </w:pPr>
    <w:rPr>
      <w:szCs w:val="20"/>
      <w:lang w:val="en-US" w:eastAsia="en-US"/>
    </w:rPr>
  </w:style>
  <w:style w:type="paragraph" w:styleId="8">
    <w:name w:val="heading 8"/>
    <w:basedOn w:val="a"/>
    <w:next w:val="a"/>
    <w:qFormat/>
    <w:pPr>
      <w:widowControl w:val="0"/>
      <w:numPr>
        <w:ilvl w:val="7"/>
        <w:numId w:val="2"/>
      </w:numPr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7"/>
    </w:pPr>
    <w:rPr>
      <w:i/>
      <w:szCs w:val="20"/>
      <w:lang w:val="en-US" w:eastAsia="en-US"/>
    </w:rPr>
  </w:style>
  <w:style w:type="paragraph" w:styleId="9">
    <w:name w:val="heading 9"/>
    <w:basedOn w:val="a"/>
    <w:next w:val="a"/>
    <w:qFormat/>
    <w:pPr>
      <w:widowControl w:val="0"/>
      <w:numPr>
        <w:ilvl w:val="8"/>
        <w:numId w:val="2"/>
      </w:numPr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uiPriority w:val="39"/>
    <w:pPr>
      <w:spacing w:before="240"/>
      <w:ind w:firstLine="181"/>
    </w:pPr>
    <w:rPr>
      <w:b/>
      <w:caps/>
      <w:lang w:val="en-US"/>
    </w:rPr>
  </w:style>
  <w:style w:type="paragraph" w:styleId="20">
    <w:name w:val="toc 2"/>
    <w:basedOn w:val="a"/>
    <w:next w:val="a"/>
    <w:autoRedefine/>
    <w:uiPriority w:val="39"/>
    <w:pPr>
      <w:ind w:left="680"/>
    </w:pPr>
  </w:style>
  <w:style w:type="paragraph" w:styleId="30">
    <w:name w:val="toc 3"/>
    <w:basedOn w:val="a"/>
    <w:next w:val="a"/>
    <w:autoRedefine/>
    <w:semiHidden/>
    <w:pPr>
      <w:ind w:left="851"/>
    </w:pPr>
  </w:style>
  <w:style w:type="paragraph" w:styleId="40">
    <w:name w:val="toc 4"/>
    <w:basedOn w:val="a"/>
    <w:next w:val="a"/>
    <w:autoRedefine/>
    <w:semiHidden/>
    <w:pPr>
      <w:ind w:left="1134"/>
    </w:pPr>
    <w:rPr>
      <w:lang w:val="en-US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left="567" w:firstLine="357"/>
    </w:pPr>
    <w:rPr>
      <w:lang w:val="en-US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a">
    <w:name w:val="Body Text"/>
    <w:basedOn w:val="a"/>
    <w:pPr>
      <w:spacing w:before="240" w:after="240"/>
      <w:ind w:left="567"/>
    </w:pPr>
    <w:rPr>
      <w:lang w:val="en-US"/>
    </w:rPr>
  </w:style>
  <w:style w:type="paragraph" w:customStyle="1" w:styleId="Kappale1">
    <w:name w:val="Kappale1"/>
    <w:basedOn w:val="a"/>
    <w:pPr>
      <w:ind w:left="1701"/>
    </w:pPr>
    <w:rPr>
      <w:szCs w:val="20"/>
      <w:lang w:val="fi-FI" w:eastAsia="en-US"/>
    </w:rPr>
  </w:style>
  <w:style w:type="paragraph" w:styleId="ab">
    <w:name w:val="caption"/>
    <w:basedOn w:val="a"/>
    <w:next w:val="a"/>
    <w:qFormat/>
    <w:rPr>
      <w:b/>
      <w:bCs/>
      <w:szCs w:val="20"/>
    </w:rPr>
  </w:style>
  <w:style w:type="character" w:styleId="ac">
    <w:name w:val="annotation reference"/>
    <w:semiHidden/>
    <w:rPr>
      <w:sz w:val="16"/>
      <w:szCs w:val="16"/>
    </w:rPr>
  </w:style>
  <w:style w:type="paragraph" w:styleId="ad">
    <w:name w:val="annotation text"/>
    <w:basedOn w:val="a"/>
    <w:semiHidden/>
    <w:rPr>
      <w:szCs w:val="20"/>
    </w:rPr>
  </w:style>
  <w:style w:type="character" w:styleId="HTML">
    <w:name w:val="HTML Sample"/>
    <w:rPr>
      <w:rFonts w:ascii="Courier New" w:hAnsi="Courier New"/>
    </w:rPr>
  </w:style>
  <w:style w:type="character" w:styleId="ae">
    <w:name w:val="FollowedHyperlink"/>
    <w:rPr>
      <w:color w:val="800080"/>
      <w:u w:val="single"/>
    </w:rPr>
  </w:style>
  <w:style w:type="table" w:styleId="af">
    <w:name w:val="Table Grid"/>
    <w:basedOn w:val="a1"/>
    <w:rsid w:val="00060355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gCaption">
    <w:name w:val="BigCaption"/>
    <w:basedOn w:val="a"/>
    <w:pPr>
      <w:ind w:left="-284"/>
    </w:pPr>
    <w:rPr>
      <w:b/>
      <w:color w:val="5F5F5F"/>
      <w:sz w:val="28"/>
    </w:rPr>
  </w:style>
  <w:style w:type="character" w:customStyle="1" w:styleId="a5">
    <w:name w:val="Нижний колонтитул Знак"/>
    <w:link w:val="a4"/>
    <w:uiPriority w:val="99"/>
    <w:rsid w:val="008869D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projects\ocdp\Software%20Requirements%20SpecificationEng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9C4036830C538498F75C18ABEF2E1B5" ma:contentTypeVersion="0" ma:contentTypeDescription="Создание документа." ma:contentTypeScope="" ma:versionID="fb9195a139a5747dbe492414ee764eb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E6D53-1ECC-4693-9F72-6C912E3D0A17}">
  <ds:schemaRefs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8C58EFF-60DF-4257-A4D4-53DD9AFC46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6DC7AA-2603-4E24-9600-82CDF687CE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B24BE4-9D76-470A-8F83-73D05D2F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SpecificationEng</Template>
  <TotalTime>2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XML Specification</vt:lpstr>
      <vt:lpstr>Data XML Specification</vt:lpstr>
    </vt:vector>
  </TitlesOfParts>
  <Manager/>
  <Company>Digital Mind Development</Company>
  <LinksUpToDate>false</LinksUpToDate>
  <CharactersWithSpaces>4332</CharactersWithSpaces>
  <SharedDoc>false</SharedDoc>
  <HLinks>
    <vt:vector size="54" baseType="variant"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_Toc28287947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_Toc28287946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_Toc28287945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_Toc28287944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_Toc28287943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_Toc28287942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_Toc28287941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_Toc28287940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_Toc28287939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XML Specification</dc:title>
  <dc:subject/>
  <dc:creator>Vladimir Shashkhov, Andrei Epikhin</dc:creator>
  <cp:keywords/>
  <dc:description/>
  <cp:lastModifiedBy>С. Роман Сергеевич</cp:lastModifiedBy>
  <cp:revision>3</cp:revision>
  <cp:lastPrinted>2001-09-12T11:52:00Z</cp:lastPrinted>
  <dcterms:created xsi:type="dcterms:W3CDTF">2019-12-27T01:31:00Z</dcterms:created>
  <dcterms:modified xsi:type="dcterms:W3CDTF">2022-07-12T04:41:00Z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Система управления задачами</vt:lpwstr>
  </property>
  <property fmtid="{D5CDD505-2E9C-101B-9397-08002B2CF9AE}" pid="3" name="version">
    <vt:lpwstr>WPF WCF LQ</vt:lpwstr>
  </property>
  <property fmtid="{D5CDD505-2E9C-101B-9397-08002B2CF9AE}" pid="4" name="Проект">
    <vt:lpwstr>Система управления задачами</vt:lpwstr>
  </property>
  <property fmtid="{D5CDD505-2E9C-101B-9397-08002B2CF9AE}" pid="5" name="Клиент">
    <vt:lpwstr>Astrosoft Development</vt:lpwstr>
  </property>
  <property fmtid="{D5CDD505-2E9C-101B-9397-08002B2CF9AE}" pid="6" name="Редактор">
    <vt:lpwstr>Vladimir Shashkhov</vt:lpwstr>
  </property>
  <property fmtid="{D5CDD505-2E9C-101B-9397-08002B2CF9AE}" pid="7" name="Язык">
    <vt:lpwstr>Русский</vt:lpwstr>
  </property>
</Properties>
</file>